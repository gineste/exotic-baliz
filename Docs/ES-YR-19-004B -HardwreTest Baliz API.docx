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932D" w14:textId="77777777" w:rsidR="00B06C43" w:rsidRDefault="00B06C43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3D782D7" wp14:editId="2DC36BF1">
            <wp:simplePos x="0" y="0"/>
            <wp:positionH relativeFrom="margin">
              <wp:posOffset>-237916</wp:posOffset>
            </wp:positionH>
            <wp:positionV relativeFrom="paragraph">
              <wp:posOffset>66</wp:posOffset>
            </wp:positionV>
            <wp:extent cx="1850136" cy="1057656"/>
            <wp:effectExtent l="0" t="0" r="0" b="9525"/>
            <wp:wrapTight wrapText="bothSides">
              <wp:wrapPolygon edited="0">
                <wp:start x="0" y="0"/>
                <wp:lineTo x="0" y="21405"/>
                <wp:lineTo x="21355" y="21405"/>
                <wp:lineTo x="2135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xoticsystems_quarter_cmy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136" cy="105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9DD2D" w14:textId="77777777" w:rsidR="00B06C43" w:rsidRDefault="00B06C43"/>
    <w:p w14:paraId="6286AE7A" w14:textId="77777777" w:rsidR="00B06C43" w:rsidRDefault="00B06C43"/>
    <w:p w14:paraId="63E06FA1" w14:textId="77777777" w:rsidR="00B06C43" w:rsidRDefault="00B06C43"/>
    <w:p w14:paraId="34275E0A" w14:textId="77777777" w:rsidR="00E96138" w:rsidRDefault="00E96138" w:rsidP="00CD2A52"/>
    <w:p w14:paraId="654F6459" w14:textId="77777777" w:rsidR="00CD2A52" w:rsidRDefault="00CD2A52" w:rsidP="00CD2A52"/>
    <w:p w14:paraId="31C98572" w14:textId="77777777" w:rsidR="00F26A65" w:rsidRDefault="00F26A65" w:rsidP="00CD2A52"/>
    <w:p w14:paraId="1B113B76" w14:textId="77777777" w:rsidR="00F26A65" w:rsidRDefault="00D327FE" w:rsidP="00D327FE">
      <w:pPr>
        <w:tabs>
          <w:tab w:val="left" w:pos="7904"/>
        </w:tabs>
      </w:pPr>
      <w:r>
        <w:tab/>
      </w:r>
    </w:p>
    <w:p w14:paraId="7F22D78F" w14:textId="77777777" w:rsidR="00F26A65" w:rsidRDefault="00F26A65" w:rsidP="00CD2A52"/>
    <w:p w14:paraId="76B483E7" w14:textId="77777777" w:rsidR="00F26A65" w:rsidRDefault="00F26A65" w:rsidP="00CD2A52"/>
    <w:p w14:paraId="063537F9" w14:textId="77777777" w:rsidR="00F26A65" w:rsidRDefault="00F26A65" w:rsidP="00CD2A52"/>
    <w:p w14:paraId="42B0F318" w14:textId="77777777" w:rsidR="00C94041" w:rsidRDefault="00C94041" w:rsidP="00CD2A52">
      <w:pPr>
        <w:pStyle w:val="Titre"/>
        <w:rPr>
          <w:rFonts w:eastAsiaTheme="minorHAnsi" w:cstheme="minorBidi"/>
          <w:spacing w:val="0"/>
          <w:kern w:val="0"/>
          <w:sz w:val="22"/>
          <w:szCs w:val="22"/>
        </w:rPr>
      </w:pPr>
    </w:p>
    <w:p w14:paraId="196ABCEF" w14:textId="77777777" w:rsidR="00CD2A52" w:rsidRDefault="00566D8D" w:rsidP="00CD2A52">
      <w:pPr>
        <w:pStyle w:val="Titre"/>
      </w:pPr>
      <w:r>
        <w:t>Hardware Test API Baliz</w:t>
      </w:r>
    </w:p>
    <w:p w14:paraId="2EDECECE" w14:textId="77777777" w:rsidR="00C5384B" w:rsidRDefault="00DD5798" w:rsidP="00C5384B">
      <w:pPr>
        <w:pStyle w:val="Sous-titre"/>
      </w:pPr>
      <w:r>
        <w:t>API List for Firmware Hardware Test</w:t>
      </w:r>
    </w:p>
    <w:p w14:paraId="34B06E3B" w14:textId="77777777" w:rsidR="00C5384B" w:rsidRDefault="00C5384B" w:rsidP="00C5384B"/>
    <w:p w14:paraId="6F81AC84" w14:textId="618E8854" w:rsidR="0091055F" w:rsidRDefault="00C5384B" w:rsidP="00C5384B">
      <w:r>
        <w:fldChar w:fldCharType="begin"/>
      </w:r>
      <w:r>
        <w:instrText xml:space="preserve"> TIME \@ "dd/MM/yyyy" </w:instrText>
      </w:r>
      <w:r>
        <w:fldChar w:fldCharType="separate"/>
      </w:r>
      <w:r w:rsidR="00D8025E">
        <w:rPr>
          <w:noProof/>
        </w:rPr>
        <w:t>22/06/2020</w:t>
      </w:r>
      <w:r>
        <w:fldChar w:fldCharType="end"/>
      </w:r>
    </w:p>
    <w:p w14:paraId="5CC4310C" w14:textId="77777777" w:rsidR="00F26A65" w:rsidRDefault="00F26A65" w:rsidP="00C5384B"/>
    <w:p w14:paraId="6D9A852E" w14:textId="77777777" w:rsidR="00D327FE" w:rsidRDefault="00D327FE" w:rsidP="00C5384B"/>
    <w:p w14:paraId="5BF41E29" w14:textId="77777777" w:rsidR="00D327FE" w:rsidRDefault="00D327FE" w:rsidP="00C5384B"/>
    <w:p w14:paraId="3F35ECD4" w14:textId="77777777" w:rsidR="00D327FE" w:rsidRDefault="00D327FE" w:rsidP="00C5384B"/>
    <w:p w14:paraId="12CB4401" w14:textId="77777777" w:rsidR="00D327FE" w:rsidRDefault="00D327FE" w:rsidP="00C5384B"/>
    <w:p w14:paraId="1AFC9CAD" w14:textId="77777777" w:rsidR="00D327FE" w:rsidRDefault="00D327FE" w:rsidP="00C5384B"/>
    <w:p w14:paraId="6813692B" w14:textId="77777777" w:rsidR="00D327FE" w:rsidRDefault="00D327FE" w:rsidP="00C5384B"/>
    <w:p w14:paraId="4BB68C09" w14:textId="77777777" w:rsidR="00D327FE" w:rsidRDefault="00D327FE" w:rsidP="00C5384B"/>
    <w:p w14:paraId="352700F3" w14:textId="77777777" w:rsidR="00D327FE" w:rsidRDefault="00D327FE" w:rsidP="00C5384B"/>
    <w:tbl>
      <w:tblPr>
        <w:tblStyle w:val="Grilledutableau"/>
        <w:tblW w:w="0" w:type="auto"/>
        <w:tblBorders>
          <w:top w:val="single" w:sz="4" w:space="0" w:color="004B87"/>
          <w:left w:val="single" w:sz="4" w:space="0" w:color="004B87"/>
          <w:bottom w:val="single" w:sz="4" w:space="0" w:color="004B87"/>
          <w:right w:val="single" w:sz="4" w:space="0" w:color="004B87"/>
          <w:insideH w:val="single" w:sz="4" w:space="0" w:color="004B87"/>
          <w:insideV w:val="single" w:sz="4" w:space="0" w:color="004B87"/>
        </w:tblBorders>
        <w:tblLook w:val="04A0" w:firstRow="1" w:lastRow="0" w:firstColumn="1" w:lastColumn="0" w:noHBand="0" w:noVBand="1"/>
      </w:tblPr>
      <w:tblGrid>
        <w:gridCol w:w="2068"/>
        <w:gridCol w:w="2257"/>
        <w:gridCol w:w="2274"/>
        <w:gridCol w:w="2471"/>
      </w:tblGrid>
      <w:tr w:rsidR="00632EFD" w:rsidRPr="001402B0" w14:paraId="2F261C9C" w14:textId="77777777" w:rsidTr="00CB028C">
        <w:tc>
          <w:tcPr>
            <w:tcW w:w="2068" w:type="dxa"/>
            <w:tcBorders>
              <w:top w:val="nil"/>
              <w:left w:val="nil"/>
              <w:bottom w:val="single" w:sz="2" w:space="0" w:color="004B87"/>
              <w:right w:val="nil"/>
            </w:tcBorders>
          </w:tcPr>
          <w:p w14:paraId="345C2F4A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Date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2" w:space="0" w:color="004B87"/>
              <w:right w:val="nil"/>
            </w:tcBorders>
          </w:tcPr>
          <w:p w14:paraId="4F8EE886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Written by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2" w:space="0" w:color="004B87"/>
              <w:right w:val="nil"/>
            </w:tcBorders>
          </w:tcPr>
          <w:p w14:paraId="387B30D3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Validated by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2" w:space="0" w:color="004B87"/>
              <w:right w:val="nil"/>
            </w:tcBorders>
          </w:tcPr>
          <w:p w14:paraId="690CE7D1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Confidential</w:t>
            </w:r>
          </w:p>
        </w:tc>
      </w:tr>
      <w:tr w:rsidR="00632EFD" w:rsidRPr="001402B0" w14:paraId="48B75B3C" w14:textId="77777777" w:rsidTr="00CB028C">
        <w:tc>
          <w:tcPr>
            <w:tcW w:w="2068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642464C9" w14:textId="77777777" w:rsidR="00632EFD" w:rsidRPr="001402B0" w:rsidRDefault="00632EFD" w:rsidP="00CB028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19/04</w:t>
            </w:r>
            <w:r w:rsidRPr="001402B0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633B643C" w14:textId="77777777" w:rsidR="00632EFD" w:rsidRPr="001402B0" w:rsidRDefault="00632EFD" w:rsidP="00CB028C">
            <w:pPr>
              <w:rPr>
                <w:i/>
                <w:sz w:val="18"/>
              </w:rPr>
            </w:pPr>
            <w:r w:rsidRPr="001402B0">
              <w:rPr>
                <w:i/>
                <w:sz w:val="18"/>
              </w:rPr>
              <w:t>Yoann Rebischung</w:t>
            </w:r>
          </w:p>
        </w:tc>
        <w:tc>
          <w:tcPr>
            <w:tcW w:w="2274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78813D3E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471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11175F80" w14:textId="77777777" w:rsidR="00632EFD" w:rsidRPr="001402B0" w:rsidRDefault="00632EFD" w:rsidP="00CB028C">
            <w:pPr>
              <w:rPr>
                <w:i/>
                <w:sz w:val="18"/>
              </w:rPr>
            </w:pPr>
            <w:r w:rsidRPr="001402B0">
              <w:rPr>
                <w:i/>
                <w:sz w:val="18"/>
              </w:rPr>
              <w:t>EXOTIC SYSTEMS</w:t>
            </w:r>
          </w:p>
        </w:tc>
      </w:tr>
      <w:tr w:rsidR="00632EFD" w:rsidRPr="001402B0" w14:paraId="4DF2CA1F" w14:textId="77777777" w:rsidTr="00CB028C">
        <w:tc>
          <w:tcPr>
            <w:tcW w:w="2068" w:type="dxa"/>
            <w:tcBorders>
              <w:top w:val="single" w:sz="2" w:space="0" w:color="004B87"/>
              <w:left w:val="nil"/>
              <w:bottom w:val="single" w:sz="2" w:space="0" w:color="004B87"/>
              <w:right w:val="nil"/>
            </w:tcBorders>
          </w:tcPr>
          <w:p w14:paraId="3D33ED4E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Date</w:t>
            </w:r>
          </w:p>
        </w:tc>
        <w:tc>
          <w:tcPr>
            <w:tcW w:w="7002" w:type="dxa"/>
            <w:gridSpan w:val="3"/>
            <w:tcBorders>
              <w:top w:val="single" w:sz="2" w:space="0" w:color="004B87"/>
              <w:left w:val="nil"/>
              <w:bottom w:val="single" w:sz="2" w:space="0" w:color="004B87"/>
              <w:right w:val="nil"/>
            </w:tcBorders>
          </w:tcPr>
          <w:p w14:paraId="0C23A161" w14:textId="77777777" w:rsidR="00632EFD" w:rsidRPr="001402B0" w:rsidRDefault="00632EFD" w:rsidP="00CB028C">
            <w:pPr>
              <w:rPr>
                <w:b/>
                <w:sz w:val="18"/>
              </w:rPr>
            </w:pPr>
            <w:r w:rsidRPr="001402B0">
              <w:rPr>
                <w:b/>
                <w:sz w:val="18"/>
              </w:rPr>
              <w:t>Revisions</w:t>
            </w:r>
          </w:p>
        </w:tc>
      </w:tr>
      <w:tr w:rsidR="00632EFD" w:rsidRPr="001402B0" w14:paraId="68518415" w14:textId="77777777" w:rsidTr="00CB028C">
        <w:tc>
          <w:tcPr>
            <w:tcW w:w="2068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7640F6D4" w14:textId="77777777" w:rsidR="00632EFD" w:rsidRPr="001402B0" w:rsidRDefault="00632EFD" w:rsidP="00CB028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  <w:r w:rsidRPr="001402B0">
              <w:rPr>
                <w:i/>
                <w:sz w:val="18"/>
              </w:rPr>
              <w:t>/0</w:t>
            </w:r>
            <w:r>
              <w:rPr>
                <w:i/>
                <w:sz w:val="18"/>
              </w:rPr>
              <w:t>4</w:t>
            </w:r>
            <w:r w:rsidRPr="001402B0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354A0E9D" w14:textId="77777777" w:rsidR="00632EFD" w:rsidRPr="001402B0" w:rsidRDefault="00632EFD" w:rsidP="00CB028C">
            <w:pPr>
              <w:rPr>
                <w:i/>
                <w:sz w:val="18"/>
              </w:rPr>
            </w:pPr>
            <w:r w:rsidRPr="001402B0">
              <w:rPr>
                <w:i/>
                <w:sz w:val="18"/>
              </w:rPr>
              <w:t>A</w:t>
            </w:r>
          </w:p>
        </w:tc>
        <w:tc>
          <w:tcPr>
            <w:tcW w:w="2274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751F7094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471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522ECBE9" w14:textId="77777777" w:rsidR="00632EFD" w:rsidRPr="001402B0" w:rsidRDefault="00632EFD" w:rsidP="00CB028C">
            <w:pPr>
              <w:rPr>
                <w:i/>
                <w:sz w:val="18"/>
              </w:rPr>
            </w:pPr>
            <w:r w:rsidRPr="001402B0">
              <w:rPr>
                <w:i/>
                <w:sz w:val="18"/>
              </w:rPr>
              <w:t>File Creation</w:t>
            </w:r>
          </w:p>
        </w:tc>
      </w:tr>
      <w:tr w:rsidR="00632EFD" w:rsidRPr="001402B0" w14:paraId="6ADBD60D" w14:textId="77777777" w:rsidTr="00CB028C">
        <w:tc>
          <w:tcPr>
            <w:tcW w:w="2068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1A44FCB0" w14:textId="570AFAB8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57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639EA45B" w14:textId="0EDEB55B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74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58142EA5" w14:textId="6AEC860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471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194E45E3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</w:tr>
      <w:tr w:rsidR="00632EFD" w:rsidRPr="001402B0" w14:paraId="78681BF3" w14:textId="77777777" w:rsidTr="00CB028C">
        <w:tc>
          <w:tcPr>
            <w:tcW w:w="2068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0EAFA098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57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02B0A20B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74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4D4523A9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471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7075F5EB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</w:tr>
      <w:tr w:rsidR="00632EFD" w:rsidRPr="001402B0" w14:paraId="27A39A68" w14:textId="77777777" w:rsidTr="00CB028C">
        <w:tc>
          <w:tcPr>
            <w:tcW w:w="2068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4D05228D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57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590B5D01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274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23FBCAC7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  <w:tc>
          <w:tcPr>
            <w:tcW w:w="2471" w:type="dxa"/>
            <w:tcBorders>
              <w:top w:val="single" w:sz="2" w:space="0" w:color="004B87"/>
              <w:left w:val="single" w:sz="2" w:space="0" w:color="004B87"/>
              <w:bottom w:val="single" w:sz="2" w:space="0" w:color="004B87"/>
              <w:right w:val="single" w:sz="2" w:space="0" w:color="004B87"/>
            </w:tcBorders>
          </w:tcPr>
          <w:p w14:paraId="0D9EFEDA" w14:textId="77777777" w:rsidR="00632EFD" w:rsidRPr="001402B0" w:rsidRDefault="00632EFD" w:rsidP="00CB028C">
            <w:pPr>
              <w:rPr>
                <w:i/>
                <w:sz w:val="18"/>
              </w:rPr>
            </w:pPr>
          </w:p>
        </w:tc>
      </w:tr>
    </w:tbl>
    <w:p w14:paraId="4A675DE0" w14:textId="77777777" w:rsidR="00F26A65" w:rsidRDefault="00F26A65" w:rsidP="00C5384B"/>
    <w:p w14:paraId="7A8928E6" w14:textId="77777777" w:rsidR="0091055F" w:rsidRDefault="0091055F">
      <w:r>
        <w:br w:type="page"/>
      </w:r>
    </w:p>
    <w:bookmarkStart w:id="0" w:name="_Toc6571424" w:displacedByCustomXml="next"/>
    <w:sdt>
      <w:sdtPr>
        <w:rPr>
          <w:rFonts w:ascii="Roboto" w:eastAsiaTheme="minorHAnsi" w:hAnsi="Roboto" w:cstheme="minorBidi"/>
          <w:color w:val="004B87"/>
          <w:sz w:val="22"/>
          <w:szCs w:val="22"/>
          <w:lang w:val="fr-FR"/>
        </w:rPr>
        <w:id w:val="2012862267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7AF2E72D" w14:textId="77777777" w:rsidR="00632EFD" w:rsidRPr="00AD7FFE" w:rsidRDefault="00632EFD" w:rsidP="00632EFD">
          <w:pPr>
            <w:pStyle w:val="Titre1"/>
            <w:rPr>
              <w:rFonts w:ascii="Roboto" w:hAnsi="Roboto"/>
            </w:rPr>
          </w:pPr>
          <w:r w:rsidRPr="00AD7FFE">
            <w:rPr>
              <w:rFonts w:ascii="Roboto" w:hAnsi="Roboto"/>
              <w:lang w:val="fr-FR"/>
            </w:rPr>
            <w:t>Table of Contents</w:t>
          </w:r>
          <w:bookmarkEnd w:id="0"/>
        </w:p>
        <w:p w14:paraId="539BB1A4" w14:textId="77777777" w:rsidR="00DB52AA" w:rsidRDefault="00632EFD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71424" w:history="1">
            <w:r w:rsidR="00DB52AA" w:rsidRPr="009D5291">
              <w:rPr>
                <w:rStyle w:val="Lienhypertexte"/>
                <w:noProof/>
                <w:lang w:val="fr-FR"/>
              </w:rPr>
              <w:t>Table of Contents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_Toc6571424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2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16FACA01" w14:textId="77777777" w:rsidR="00DB52AA" w:rsidRDefault="0071435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25" w:history="1">
            <w:r w:rsidR="00DB52AA" w:rsidRPr="009D5291">
              <w:rPr>
                <w:rStyle w:val="Lienhypertexte"/>
                <w:noProof/>
              </w:rPr>
              <w:t>Termes et abbreviations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_Toc6571425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3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2E2451A5" w14:textId="77777777" w:rsidR="00DB52AA" w:rsidRDefault="0071435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26" w:history="1">
            <w:r w:rsidR="00DB52AA" w:rsidRPr="009D5291">
              <w:rPr>
                <w:rStyle w:val="Lienhypertexte"/>
                <w:noProof/>
              </w:rPr>
              <w:t>Reference documents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_Toc6571426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3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425CF325" w14:textId="77777777" w:rsidR="00DB52AA" w:rsidRDefault="00714359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27" w:history="1">
            <w:r w:rsidR="00DB52AA" w:rsidRPr="009D5291">
              <w:rPr>
                <w:rStyle w:val="Lienhypertexte"/>
                <w:noProof/>
              </w:rPr>
              <w:t>1.</w:t>
            </w:r>
            <w:r w:rsidR="00DB52AA">
              <w:rPr>
                <w:rFonts w:asciiTheme="minorHAnsi" w:eastAsiaTheme="minorEastAsia" w:hAnsiTheme="minorHAnsi"/>
                <w:noProof/>
                <w:color w:val="auto"/>
                <w:lang w:val="fr-FR" w:eastAsia="fr-FR"/>
              </w:rPr>
              <w:tab/>
            </w:r>
            <w:r w:rsidR="00DB52AA" w:rsidRPr="009D5291">
              <w:rPr>
                <w:rStyle w:val="Lienhypertexte"/>
                <w:noProof/>
              </w:rPr>
              <w:t>Introduction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_Toc6571427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4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02E8A1DF" w14:textId="77777777" w:rsidR="00DB52AA" w:rsidRDefault="00714359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28" w:history="1">
            <w:r w:rsidR="00DB52AA" w:rsidRPr="009D5291">
              <w:rPr>
                <w:rStyle w:val="Lienhypertexte"/>
                <w:noProof/>
              </w:rPr>
              <w:t>2.</w:t>
            </w:r>
            <w:r w:rsidR="00DB52AA">
              <w:rPr>
                <w:rFonts w:asciiTheme="minorHAnsi" w:eastAsiaTheme="minorEastAsia" w:hAnsiTheme="minorHAnsi"/>
                <w:noProof/>
                <w:color w:val="auto"/>
                <w:lang w:val="fr-FR" w:eastAsia="fr-FR"/>
              </w:rPr>
              <w:tab/>
            </w:r>
            <w:r w:rsidR="00DB52AA" w:rsidRPr="009D5291">
              <w:rPr>
                <w:rStyle w:val="Lienhypertexte"/>
                <w:noProof/>
              </w:rPr>
              <w:t>Frame Format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_Toc6571428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5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319689CE" w14:textId="77777777" w:rsidR="00DB52AA" w:rsidRDefault="00714359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29" w:history="1">
            <w:r w:rsidR="00DB52AA" w:rsidRPr="009D5291">
              <w:rPr>
                <w:rStyle w:val="Lienhypertexte"/>
                <w:noProof/>
              </w:rPr>
              <w:t>3.</w:t>
            </w:r>
            <w:r w:rsidR="00DB52AA">
              <w:rPr>
                <w:rFonts w:asciiTheme="minorHAnsi" w:eastAsiaTheme="minorEastAsia" w:hAnsiTheme="minorHAnsi"/>
                <w:noProof/>
                <w:color w:val="auto"/>
                <w:lang w:val="fr-FR" w:eastAsia="fr-FR"/>
              </w:rPr>
              <w:tab/>
            </w:r>
            <w:r w:rsidR="00DB52AA" w:rsidRPr="009D5291">
              <w:rPr>
                <w:rStyle w:val="Lienhypertexte"/>
                <w:noProof/>
              </w:rPr>
              <w:t>Command list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_Toc6571429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77317A9A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0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MAC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_Toc6571430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403963D3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1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I2C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_Toc6571431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74B7757C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2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SPI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_Toc6571432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3D22FC1A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3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ISS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_Toc6571433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022E3436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4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RSS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_Toc6571434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6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4195A906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5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LED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_Toc6571435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7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258227DF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6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BUZ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_Toc6571436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7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0D405495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7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SFC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_Toc6571437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7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77F97EF0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8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GPS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_Toc6571438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8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3987C0D6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39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BLE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_Toc6571439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8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27FDB121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40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INT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_Toc6571440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8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4A80FB3B" w14:textId="77777777" w:rsidR="00DB52AA" w:rsidRDefault="0071435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val="fr-FR" w:eastAsia="fr-FR"/>
            </w:rPr>
          </w:pPr>
          <w:hyperlink w:anchor="_Toc6571441" w:history="1">
            <w:r w:rsidR="00DB52AA" w:rsidRPr="009D5291">
              <w:rPr>
                <w:rStyle w:val="Lienhypertexte"/>
                <w:rFonts w:ascii="Roboto Light" w:hAnsi="Roboto Light"/>
                <w:b/>
                <w:noProof/>
              </w:rPr>
              <w:t>Command Type LPM</w:t>
            </w:r>
            <w:r w:rsidR="00DB52AA">
              <w:rPr>
                <w:noProof/>
                <w:webHidden/>
              </w:rPr>
              <w:tab/>
            </w:r>
            <w:r w:rsidR="00DB52AA">
              <w:rPr>
                <w:noProof/>
                <w:webHidden/>
              </w:rPr>
              <w:fldChar w:fldCharType="begin"/>
            </w:r>
            <w:r w:rsidR="00DB52AA">
              <w:rPr>
                <w:noProof/>
                <w:webHidden/>
              </w:rPr>
              <w:instrText xml:space="preserve"> PAGEREF _Toc6571441 \h </w:instrText>
            </w:r>
            <w:r w:rsidR="00DB52AA">
              <w:rPr>
                <w:noProof/>
                <w:webHidden/>
              </w:rPr>
            </w:r>
            <w:r w:rsidR="00DB52AA">
              <w:rPr>
                <w:noProof/>
                <w:webHidden/>
              </w:rPr>
              <w:fldChar w:fldCharType="separate"/>
            </w:r>
            <w:r w:rsidR="00DB52AA">
              <w:rPr>
                <w:noProof/>
                <w:webHidden/>
              </w:rPr>
              <w:t>8</w:t>
            </w:r>
            <w:r w:rsidR="00DB52AA">
              <w:rPr>
                <w:noProof/>
                <w:webHidden/>
              </w:rPr>
              <w:fldChar w:fldCharType="end"/>
            </w:r>
          </w:hyperlink>
        </w:p>
        <w:p w14:paraId="5132E1C5" w14:textId="77777777" w:rsidR="00632EFD" w:rsidRDefault="00632EFD" w:rsidP="00632EF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80C2C84" w14:textId="77777777" w:rsidR="00FD1180" w:rsidRDefault="00FD1180">
      <w:r>
        <w:br w:type="page"/>
      </w:r>
    </w:p>
    <w:p w14:paraId="761497A5" w14:textId="77777777" w:rsidR="00FD1180" w:rsidRPr="00AD7FFE" w:rsidRDefault="00FD1180" w:rsidP="00FD1180">
      <w:pPr>
        <w:pStyle w:val="Titre1"/>
        <w:ind w:left="360"/>
        <w:rPr>
          <w:rFonts w:ascii="Roboto" w:hAnsi="Roboto"/>
        </w:rPr>
      </w:pPr>
      <w:bookmarkStart w:id="1" w:name="_Toc536096620"/>
      <w:bookmarkStart w:id="2" w:name="_Toc6571425"/>
      <w:r w:rsidRPr="00AD7FFE">
        <w:rPr>
          <w:rFonts w:ascii="Roboto" w:hAnsi="Roboto"/>
        </w:rPr>
        <w:lastRenderedPageBreak/>
        <w:t>Termes et abbreviations</w:t>
      </w:r>
      <w:bookmarkEnd w:id="1"/>
      <w:bookmarkEnd w:id="2"/>
    </w:p>
    <w:tbl>
      <w:tblPr>
        <w:tblStyle w:val="TableauGrille6Couleur-Accentuation5"/>
        <w:tblW w:w="9028" w:type="dxa"/>
        <w:tblLook w:val="04A0" w:firstRow="1" w:lastRow="0" w:firstColumn="1" w:lastColumn="0" w:noHBand="0" w:noVBand="1"/>
      </w:tblPr>
      <w:tblGrid>
        <w:gridCol w:w="1417"/>
        <w:gridCol w:w="7590"/>
        <w:gridCol w:w="21"/>
      </w:tblGrid>
      <w:tr w:rsidR="00FD1180" w:rsidRPr="007E503D" w14:paraId="43BA37F0" w14:textId="77777777" w:rsidTr="00CB028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F0A9107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color w:val="auto"/>
                <w:sz w:val="18"/>
              </w:rPr>
              <w:t>Ab</w:t>
            </w:r>
            <w:r>
              <w:rPr>
                <w:color w:val="auto"/>
                <w:sz w:val="18"/>
              </w:rPr>
              <w:t>b</w:t>
            </w:r>
            <w:r w:rsidRPr="007E503D">
              <w:rPr>
                <w:color w:val="auto"/>
                <w:sz w:val="18"/>
              </w:rPr>
              <w:t>r</w:t>
            </w:r>
            <w:r>
              <w:rPr>
                <w:color w:val="auto"/>
                <w:sz w:val="18"/>
              </w:rPr>
              <w:t>e</w:t>
            </w:r>
            <w:r w:rsidRPr="007E503D">
              <w:rPr>
                <w:color w:val="auto"/>
                <w:sz w:val="18"/>
              </w:rPr>
              <w:t>viations</w:t>
            </w:r>
          </w:p>
        </w:tc>
        <w:tc>
          <w:tcPr>
            <w:tcW w:w="7594" w:type="dxa"/>
            <w:vAlign w:val="center"/>
          </w:tcPr>
          <w:p w14:paraId="236A653A" w14:textId="77777777" w:rsidR="00FD1180" w:rsidRPr="007E503D" w:rsidRDefault="00FD1180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7E503D">
              <w:rPr>
                <w:color w:val="auto"/>
                <w:sz w:val="18"/>
              </w:rPr>
              <w:t>Significations</w:t>
            </w:r>
          </w:p>
        </w:tc>
      </w:tr>
      <w:tr w:rsidR="00FD1180" w:rsidRPr="007E503D" w14:paraId="45DCD467" w14:textId="77777777" w:rsidTr="00CB02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00D22B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BLE</w:t>
            </w:r>
          </w:p>
        </w:tc>
        <w:tc>
          <w:tcPr>
            <w:tcW w:w="7594" w:type="dxa"/>
          </w:tcPr>
          <w:p w14:paraId="6C8BAF9C" w14:textId="77777777" w:rsidR="00FD1180" w:rsidRPr="007E503D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Bluetooth Low Energy</w:t>
            </w:r>
          </w:p>
        </w:tc>
      </w:tr>
      <w:tr w:rsidR="00FD1180" w:rsidRPr="007E503D" w14:paraId="58B7D3B4" w14:textId="77777777" w:rsidTr="00CB028C">
        <w:trPr>
          <w:gridAfter w:val="1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CD6070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MCU</w:t>
            </w:r>
          </w:p>
        </w:tc>
        <w:tc>
          <w:tcPr>
            <w:tcW w:w="7594" w:type="dxa"/>
          </w:tcPr>
          <w:p w14:paraId="38F98D8B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Microcontr</w:t>
            </w:r>
            <w:r>
              <w:rPr>
                <w:i/>
                <w:color w:val="auto"/>
                <w:sz w:val="18"/>
              </w:rPr>
              <w:t>o</w:t>
            </w:r>
            <w:r w:rsidRPr="007E503D">
              <w:rPr>
                <w:i/>
                <w:color w:val="auto"/>
                <w:sz w:val="18"/>
              </w:rPr>
              <w:t>l</w:t>
            </w:r>
            <w:r>
              <w:rPr>
                <w:i/>
                <w:color w:val="auto"/>
                <w:sz w:val="18"/>
              </w:rPr>
              <w:t>le</w:t>
            </w:r>
            <w:r w:rsidRPr="007E503D">
              <w:rPr>
                <w:i/>
                <w:color w:val="auto"/>
                <w:sz w:val="18"/>
              </w:rPr>
              <w:t>r</w:t>
            </w:r>
          </w:p>
        </w:tc>
      </w:tr>
      <w:tr w:rsidR="00FD1180" w:rsidRPr="007E503D" w14:paraId="1247DB28" w14:textId="77777777" w:rsidTr="00CB02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4181CD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CRC</w:t>
            </w:r>
          </w:p>
        </w:tc>
        <w:tc>
          <w:tcPr>
            <w:tcW w:w="7594" w:type="dxa"/>
          </w:tcPr>
          <w:p w14:paraId="2F1D4E0B" w14:textId="77777777" w:rsidR="00FD1180" w:rsidRPr="007E503D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Cyclic Redundancy Check</w:t>
            </w:r>
          </w:p>
        </w:tc>
      </w:tr>
      <w:tr w:rsidR="00FD1180" w:rsidRPr="007E503D" w14:paraId="022FD72E" w14:textId="77777777" w:rsidTr="00CB028C">
        <w:trPr>
          <w:gridAfter w:val="1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AF5B3B" w14:textId="77777777" w:rsidR="00FD1180" w:rsidRPr="007E503D" w:rsidRDefault="00FD1180" w:rsidP="00CB028C">
            <w:pPr>
              <w:rPr>
                <w:i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WDT</w:t>
            </w:r>
          </w:p>
        </w:tc>
        <w:tc>
          <w:tcPr>
            <w:tcW w:w="7594" w:type="dxa"/>
          </w:tcPr>
          <w:p w14:paraId="074BCE23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Watch Dog Timer</w:t>
            </w:r>
          </w:p>
        </w:tc>
      </w:tr>
      <w:tr w:rsidR="00FD1180" w:rsidRPr="007E503D" w14:paraId="15842C1C" w14:textId="77777777" w:rsidTr="00CB02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5EB79D" w14:textId="77777777" w:rsidR="00FD1180" w:rsidRPr="007E503D" w:rsidRDefault="00FD1180" w:rsidP="00CB028C">
            <w:pPr>
              <w:rPr>
                <w:i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EEPROM</w:t>
            </w:r>
          </w:p>
        </w:tc>
        <w:tc>
          <w:tcPr>
            <w:tcW w:w="7594" w:type="dxa"/>
          </w:tcPr>
          <w:p w14:paraId="4CB6A27B" w14:textId="77777777" w:rsidR="00FD1180" w:rsidRPr="007E503D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Electrically-Erasable Programmable Read-Only Memory</w:t>
            </w:r>
          </w:p>
        </w:tc>
      </w:tr>
      <w:tr w:rsidR="00FD1180" w:rsidRPr="007E503D" w14:paraId="58D127E0" w14:textId="77777777" w:rsidTr="00CB028C">
        <w:trPr>
          <w:gridAfter w:val="1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9CF92E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MSB</w:t>
            </w:r>
          </w:p>
        </w:tc>
        <w:tc>
          <w:tcPr>
            <w:tcW w:w="7594" w:type="dxa"/>
          </w:tcPr>
          <w:p w14:paraId="4310065E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Most Significant Bit</w:t>
            </w:r>
          </w:p>
        </w:tc>
      </w:tr>
      <w:tr w:rsidR="00FD1180" w:rsidRPr="007E503D" w14:paraId="3890D462" w14:textId="77777777" w:rsidTr="00CB02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F3B382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LSB</w:t>
            </w:r>
          </w:p>
        </w:tc>
        <w:tc>
          <w:tcPr>
            <w:tcW w:w="7594" w:type="dxa"/>
          </w:tcPr>
          <w:p w14:paraId="223A7B17" w14:textId="77777777" w:rsidR="00FD1180" w:rsidRPr="007E503D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i/>
                <w:color w:val="auto"/>
                <w:sz w:val="18"/>
              </w:rPr>
              <w:t>Less Significant Bit</w:t>
            </w:r>
          </w:p>
        </w:tc>
      </w:tr>
      <w:tr w:rsidR="00FD1180" w:rsidRPr="001402B0" w14:paraId="6B0CEA8B" w14:textId="77777777" w:rsidTr="00CB028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3081D4" w14:textId="77777777" w:rsidR="00FD1180" w:rsidRPr="00D671D8" w:rsidRDefault="00FD1180" w:rsidP="00CB028C">
            <w:pPr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nRF</w:t>
            </w:r>
          </w:p>
        </w:tc>
        <w:tc>
          <w:tcPr>
            <w:tcW w:w="7615" w:type="dxa"/>
            <w:gridSpan w:val="2"/>
          </w:tcPr>
          <w:p w14:paraId="0AF16DC6" w14:textId="77777777" w:rsidR="00FD1180" w:rsidRPr="00D671D8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 xml:space="preserve">nRF52 </w:t>
            </w:r>
          </w:p>
        </w:tc>
      </w:tr>
      <w:tr w:rsidR="00FD1180" w:rsidRPr="001402B0" w14:paraId="4B143FFD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8EB760" w14:textId="77777777" w:rsidR="00FD1180" w:rsidRPr="00D671D8" w:rsidRDefault="00FD1180" w:rsidP="00CB028C">
            <w:pPr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MSM</w:t>
            </w:r>
          </w:p>
        </w:tc>
        <w:tc>
          <w:tcPr>
            <w:tcW w:w="7615" w:type="dxa"/>
            <w:gridSpan w:val="2"/>
          </w:tcPr>
          <w:p w14:paraId="231DD8D6" w14:textId="77777777" w:rsidR="00FD1180" w:rsidRPr="00D671D8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Main State Machine</w:t>
            </w:r>
          </w:p>
        </w:tc>
      </w:tr>
      <w:tr w:rsidR="00FD1180" w:rsidRPr="001402B0" w14:paraId="2C95C533" w14:textId="77777777" w:rsidTr="00CB028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E7BA3B" w14:textId="77777777" w:rsidR="00FD1180" w:rsidRPr="00D671D8" w:rsidRDefault="00FD1180" w:rsidP="00CB028C">
            <w:pPr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SSM</w:t>
            </w:r>
          </w:p>
        </w:tc>
        <w:tc>
          <w:tcPr>
            <w:tcW w:w="7615" w:type="dxa"/>
            <w:gridSpan w:val="2"/>
          </w:tcPr>
          <w:p w14:paraId="6EE043CB" w14:textId="77777777" w:rsidR="00FD1180" w:rsidRPr="00D671D8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Sub State Machine</w:t>
            </w:r>
          </w:p>
        </w:tc>
      </w:tr>
      <w:tr w:rsidR="00FD1180" w:rsidRPr="001402B0" w14:paraId="18E8B253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BAF226" w14:textId="77777777" w:rsidR="00FD1180" w:rsidRPr="00D671D8" w:rsidRDefault="00FD1180" w:rsidP="00CB028C">
            <w:pPr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RTC</w:t>
            </w:r>
          </w:p>
        </w:tc>
        <w:tc>
          <w:tcPr>
            <w:tcW w:w="7615" w:type="dxa"/>
            <w:gridSpan w:val="2"/>
          </w:tcPr>
          <w:p w14:paraId="06E84D43" w14:textId="77777777" w:rsidR="00FD1180" w:rsidRPr="00D671D8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D671D8">
              <w:rPr>
                <w:i/>
                <w:color w:val="auto"/>
                <w:sz w:val="18"/>
              </w:rPr>
              <w:t>Real Time Clock/Counter</w:t>
            </w:r>
          </w:p>
        </w:tc>
      </w:tr>
      <w:tr w:rsidR="00FD1180" w:rsidRPr="007E503D" w14:paraId="55EC4984" w14:textId="77777777" w:rsidTr="00CB028C">
        <w:trPr>
          <w:gridAfter w:val="1"/>
          <w:wAfter w:w="21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DC95C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</w:p>
        </w:tc>
        <w:tc>
          <w:tcPr>
            <w:tcW w:w="7594" w:type="dxa"/>
          </w:tcPr>
          <w:p w14:paraId="55F29288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</w:p>
        </w:tc>
      </w:tr>
    </w:tbl>
    <w:p w14:paraId="64CD2C2F" w14:textId="77777777" w:rsidR="00FD1180" w:rsidRPr="00AD7FFE" w:rsidRDefault="00FD1180" w:rsidP="00FD1180">
      <w:pPr>
        <w:pStyle w:val="Titre1"/>
        <w:ind w:left="360"/>
        <w:rPr>
          <w:rFonts w:ascii="Roboto" w:hAnsi="Roboto"/>
        </w:rPr>
      </w:pPr>
      <w:bookmarkStart w:id="3" w:name="_Toc536017045"/>
      <w:bookmarkStart w:id="4" w:name="_Toc536017102"/>
      <w:bookmarkStart w:id="5" w:name="_Toc536096621"/>
      <w:bookmarkStart w:id="6" w:name="_Toc6571426"/>
      <w:r w:rsidRPr="00AD7FFE">
        <w:rPr>
          <w:rFonts w:ascii="Roboto" w:hAnsi="Roboto"/>
        </w:rPr>
        <w:t>Reference documents</w:t>
      </w:r>
      <w:bookmarkEnd w:id="3"/>
      <w:bookmarkEnd w:id="4"/>
      <w:bookmarkEnd w:id="5"/>
      <w:bookmarkEnd w:id="6"/>
    </w:p>
    <w:tbl>
      <w:tblPr>
        <w:tblStyle w:val="TableauGrille6Couleur-Accentuation5"/>
        <w:tblW w:w="9007" w:type="dxa"/>
        <w:tblLook w:val="04A0" w:firstRow="1" w:lastRow="0" w:firstColumn="1" w:lastColumn="0" w:noHBand="0" w:noVBand="1"/>
      </w:tblPr>
      <w:tblGrid>
        <w:gridCol w:w="1157"/>
        <w:gridCol w:w="4792"/>
        <w:gridCol w:w="3058"/>
      </w:tblGrid>
      <w:tr w:rsidR="00FD1180" w:rsidRPr="007E503D" w14:paraId="1A893A00" w14:textId="77777777" w:rsidTr="00CB0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Align w:val="center"/>
          </w:tcPr>
          <w:p w14:paraId="2E25021C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  <w:r w:rsidRPr="007E503D">
              <w:rPr>
                <w:color w:val="auto"/>
                <w:sz w:val="18"/>
              </w:rPr>
              <w:t>Référence</w:t>
            </w:r>
          </w:p>
        </w:tc>
        <w:tc>
          <w:tcPr>
            <w:tcW w:w="4792" w:type="dxa"/>
            <w:vAlign w:val="center"/>
          </w:tcPr>
          <w:p w14:paraId="5CCEA963" w14:textId="77777777" w:rsidR="00FD1180" w:rsidRPr="007E503D" w:rsidRDefault="00FD1180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  <w:r w:rsidRPr="007E503D">
              <w:rPr>
                <w:color w:val="auto"/>
                <w:sz w:val="18"/>
              </w:rPr>
              <w:t>Description</w:t>
            </w:r>
          </w:p>
        </w:tc>
        <w:tc>
          <w:tcPr>
            <w:tcW w:w="3058" w:type="dxa"/>
            <w:vAlign w:val="center"/>
          </w:tcPr>
          <w:p w14:paraId="7F452429" w14:textId="77777777" w:rsidR="00FD1180" w:rsidRPr="007E503D" w:rsidRDefault="00FD1180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7E503D">
              <w:rPr>
                <w:color w:val="auto"/>
                <w:sz w:val="18"/>
              </w:rPr>
              <w:t>Nom</w:t>
            </w:r>
          </w:p>
        </w:tc>
      </w:tr>
      <w:tr w:rsidR="00FD1180" w:rsidRPr="001402B0" w14:paraId="5ACB63BD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D82C448" w14:textId="77777777" w:rsidR="00FD1180" w:rsidRPr="001402B0" w:rsidRDefault="00FD1180" w:rsidP="00CB028C">
            <w:pPr>
              <w:rPr>
                <w:i/>
                <w:sz w:val="18"/>
              </w:rPr>
            </w:pPr>
            <w:r w:rsidRPr="00D014EE">
              <w:rPr>
                <w:i/>
                <w:color w:val="auto"/>
                <w:sz w:val="18"/>
              </w:rPr>
              <w:t>[ES001]</w:t>
            </w:r>
          </w:p>
        </w:tc>
        <w:tc>
          <w:tcPr>
            <w:tcW w:w="4792" w:type="dxa"/>
          </w:tcPr>
          <w:p w14:paraId="3CB0AD10" w14:textId="77777777" w:rsidR="00FD1180" w:rsidRPr="001402B0" w:rsidRDefault="00FD1180" w:rsidP="00D31AF9">
            <w:pPr>
              <w:tabs>
                <w:tab w:val="left" w:pos="13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</w:p>
        </w:tc>
        <w:tc>
          <w:tcPr>
            <w:tcW w:w="3058" w:type="dxa"/>
          </w:tcPr>
          <w:p w14:paraId="60EC0D69" w14:textId="77777777" w:rsidR="00FD1180" w:rsidRPr="001402B0" w:rsidRDefault="00FD1180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</w:p>
        </w:tc>
      </w:tr>
      <w:tr w:rsidR="00FD1180" w:rsidRPr="007E503D" w14:paraId="36A037A5" w14:textId="77777777" w:rsidTr="00CB028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47BE2765" w14:textId="77777777" w:rsidR="00FD1180" w:rsidRPr="007E503D" w:rsidRDefault="00FD1180" w:rsidP="00CB028C">
            <w:pPr>
              <w:rPr>
                <w:i/>
                <w:color w:val="auto"/>
                <w:sz w:val="18"/>
              </w:rPr>
            </w:pPr>
          </w:p>
        </w:tc>
        <w:tc>
          <w:tcPr>
            <w:tcW w:w="4792" w:type="dxa"/>
          </w:tcPr>
          <w:p w14:paraId="64FA3072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</w:p>
        </w:tc>
        <w:tc>
          <w:tcPr>
            <w:tcW w:w="3058" w:type="dxa"/>
          </w:tcPr>
          <w:p w14:paraId="6D216EB0" w14:textId="77777777" w:rsidR="00FD1180" w:rsidRPr="007E503D" w:rsidRDefault="00FD1180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</w:rPr>
            </w:pPr>
          </w:p>
        </w:tc>
      </w:tr>
    </w:tbl>
    <w:p w14:paraId="3B838963" w14:textId="77777777" w:rsidR="00FD1180" w:rsidRPr="007E503D" w:rsidRDefault="00FD1180" w:rsidP="00FD1180"/>
    <w:p w14:paraId="403A69A4" w14:textId="77777777" w:rsidR="00FD1180" w:rsidRDefault="00FD1180" w:rsidP="00FD1180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F387C8" w14:textId="77777777" w:rsidR="00F80225" w:rsidRPr="00F80225" w:rsidRDefault="00F80225" w:rsidP="00F80225">
      <w:pPr>
        <w:pStyle w:val="Titre1"/>
        <w:numPr>
          <w:ilvl w:val="0"/>
          <w:numId w:val="8"/>
        </w:numPr>
        <w:rPr>
          <w:rFonts w:ascii="Roboto" w:hAnsi="Roboto"/>
        </w:rPr>
      </w:pPr>
      <w:bookmarkStart w:id="7" w:name="_Toc536096622"/>
      <w:bookmarkStart w:id="8" w:name="_Toc6571427"/>
      <w:r w:rsidRPr="00F80225">
        <w:rPr>
          <w:rFonts w:ascii="Roboto" w:hAnsi="Roboto"/>
        </w:rPr>
        <w:lastRenderedPageBreak/>
        <w:t>Introduction</w:t>
      </w:r>
      <w:bookmarkEnd w:id="7"/>
      <w:bookmarkEnd w:id="8"/>
    </w:p>
    <w:p w14:paraId="68ACB6E8" w14:textId="77777777" w:rsidR="00FD1180" w:rsidRDefault="00F80225" w:rsidP="00934E72">
      <w:pPr>
        <w:spacing w:before="240"/>
      </w:pPr>
      <w:r>
        <w:t>The aim of this document is to describe how to use the specific firmware</w:t>
      </w:r>
      <w:r w:rsidR="00B80A42">
        <w:t xml:space="preserve"> Hardware Test for Baliz Board V2</w:t>
      </w:r>
      <w:r>
        <w:t xml:space="preserve"> over </w:t>
      </w:r>
      <w:r w:rsidR="00B80A42">
        <w:t>the Debugger RTT J-Link</w:t>
      </w:r>
      <w:r>
        <w:t>.</w:t>
      </w:r>
    </w:p>
    <w:p w14:paraId="44F1C569" w14:textId="77777777" w:rsidR="002D31E6" w:rsidRDefault="002D31E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2F32E7" w14:textId="77777777" w:rsidR="00934E72" w:rsidRDefault="002E3A81" w:rsidP="00934E72">
      <w:pPr>
        <w:pStyle w:val="Titre1"/>
        <w:numPr>
          <w:ilvl w:val="0"/>
          <w:numId w:val="8"/>
        </w:numPr>
        <w:rPr>
          <w:rFonts w:ascii="Roboto" w:hAnsi="Roboto"/>
        </w:rPr>
      </w:pPr>
      <w:bookmarkStart w:id="9" w:name="_Toc6571428"/>
      <w:r>
        <w:rPr>
          <w:rFonts w:ascii="Roboto" w:hAnsi="Roboto"/>
        </w:rPr>
        <w:lastRenderedPageBreak/>
        <w:t>Frame Format</w:t>
      </w:r>
      <w:bookmarkEnd w:id="9"/>
      <w:r>
        <w:rPr>
          <w:rFonts w:ascii="Roboto" w:hAnsi="Roboto"/>
        </w:rPr>
        <w:t xml:space="preserve"> </w:t>
      </w:r>
    </w:p>
    <w:p w14:paraId="4FC06EA8" w14:textId="77777777" w:rsidR="007652CB" w:rsidRDefault="007652CB" w:rsidP="007652CB">
      <w:pPr>
        <w:spacing w:before="240" w:after="0"/>
      </w:pPr>
      <w:r>
        <w:t>Frame is restricted to a maximum of 32 characters.</w:t>
      </w:r>
    </w:p>
    <w:p w14:paraId="2461F95A" w14:textId="77777777" w:rsidR="007652CB" w:rsidRDefault="007652CB" w:rsidP="007652CB">
      <w:pPr>
        <w:spacing w:before="240" w:after="0"/>
      </w:pPr>
      <w:r w:rsidRPr="007652CB">
        <w:rPr>
          <w:b/>
          <w:color w:val="FF0000"/>
        </w:rPr>
        <w:t>Each part of the command is separated by a comma “,” to help decoder process.</w:t>
      </w:r>
    </w:p>
    <w:p w14:paraId="5DA7AEC3" w14:textId="77777777" w:rsidR="00A52B5A" w:rsidRPr="00A52B5A" w:rsidRDefault="00A52B5A" w:rsidP="00135A71">
      <w:pPr>
        <w:spacing w:before="240"/>
      </w:pPr>
      <w:r>
        <w:t>Command format:</w:t>
      </w:r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1319"/>
        <w:gridCol w:w="1371"/>
        <w:gridCol w:w="1653"/>
        <w:gridCol w:w="1846"/>
        <w:gridCol w:w="1055"/>
        <w:gridCol w:w="653"/>
        <w:gridCol w:w="608"/>
      </w:tblGrid>
      <w:tr w:rsidR="00981C7C" w:rsidRPr="00981C7C" w14:paraId="39E1FB7F" w14:textId="77777777" w:rsidTr="0098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4E84A1B" w14:textId="77777777" w:rsidR="00D00731" w:rsidRPr="00981C7C" w:rsidRDefault="00D00731" w:rsidP="00934E72">
            <w:pPr>
              <w:rPr>
                <w:color w:val="auto"/>
              </w:rPr>
            </w:pPr>
            <w:r w:rsidRPr="00981C7C">
              <w:rPr>
                <w:color w:val="auto"/>
              </w:rPr>
              <w:t>Preamble</w:t>
            </w:r>
          </w:p>
        </w:tc>
        <w:tc>
          <w:tcPr>
            <w:tcW w:w="1371" w:type="dxa"/>
          </w:tcPr>
          <w:p w14:paraId="5E6FAA6D" w14:textId="77777777" w:rsidR="00D00731" w:rsidRPr="00981C7C" w:rsidRDefault="00D0073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Cmd Type</w:t>
            </w:r>
          </w:p>
        </w:tc>
        <w:tc>
          <w:tcPr>
            <w:tcW w:w="1653" w:type="dxa"/>
          </w:tcPr>
          <w:p w14:paraId="7CE9EF69" w14:textId="77777777" w:rsidR="00D00731" w:rsidRPr="00981C7C" w:rsidRDefault="00D0073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1</w:t>
            </w:r>
            <w:r w:rsidRPr="00981C7C">
              <w:rPr>
                <w:color w:val="auto"/>
                <w:vertAlign w:val="superscript"/>
              </w:rPr>
              <w:t>st</w:t>
            </w:r>
            <w:r w:rsidRPr="00981C7C">
              <w:rPr>
                <w:color w:val="auto"/>
              </w:rPr>
              <w:t xml:space="preserve"> Argument</w:t>
            </w:r>
          </w:p>
        </w:tc>
        <w:tc>
          <w:tcPr>
            <w:tcW w:w="1846" w:type="dxa"/>
          </w:tcPr>
          <w:p w14:paraId="35928ADA" w14:textId="77777777" w:rsidR="00D00731" w:rsidRPr="00981C7C" w:rsidRDefault="00353396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(</w:t>
            </w:r>
            <w:r w:rsidR="00D00731" w:rsidRPr="00981C7C">
              <w:rPr>
                <w:color w:val="auto"/>
              </w:rPr>
              <w:t>2</w:t>
            </w:r>
            <w:r w:rsidR="00D00731" w:rsidRPr="00981C7C">
              <w:rPr>
                <w:color w:val="auto"/>
                <w:vertAlign w:val="superscript"/>
              </w:rPr>
              <w:t>nd</w:t>
            </w:r>
            <w:r w:rsidR="00D00731" w:rsidRPr="00981C7C">
              <w:rPr>
                <w:color w:val="auto"/>
              </w:rPr>
              <w:t xml:space="preserve"> Argument</w:t>
            </w:r>
            <w:r w:rsidRPr="00981C7C">
              <w:rPr>
                <w:color w:val="auto"/>
              </w:rPr>
              <w:t>)</w:t>
            </w:r>
          </w:p>
        </w:tc>
        <w:tc>
          <w:tcPr>
            <w:tcW w:w="1055" w:type="dxa"/>
          </w:tcPr>
          <w:p w14:paraId="51E5A2D6" w14:textId="77777777" w:rsidR="00D00731" w:rsidRPr="00981C7C" w:rsidRDefault="00353396" w:rsidP="00D00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(n Arg)</w:t>
            </w:r>
          </w:p>
        </w:tc>
        <w:tc>
          <w:tcPr>
            <w:tcW w:w="653" w:type="dxa"/>
          </w:tcPr>
          <w:p w14:paraId="71A4DD2E" w14:textId="77777777" w:rsidR="00D00731" w:rsidRPr="00981C7C" w:rsidRDefault="00D0073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CR</w:t>
            </w:r>
          </w:p>
        </w:tc>
        <w:tc>
          <w:tcPr>
            <w:tcW w:w="608" w:type="dxa"/>
          </w:tcPr>
          <w:p w14:paraId="5CC62E10" w14:textId="77777777" w:rsidR="00D00731" w:rsidRPr="00981C7C" w:rsidRDefault="00D0073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LF</w:t>
            </w:r>
          </w:p>
        </w:tc>
      </w:tr>
    </w:tbl>
    <w:p w14:paraId="2D7A0F41" w14:textId="77777777" w:rsidR="00135A71" w:rsidRPr="00135A71" w:rsidRDefault="00135A71" w:rsidP="00135A71">
      <w:pPr>
        <w:spacing w:before="240"/>
        <w:rPr>
          <w:b/>
          <w:color w:val="FF0000"/>
        </w:rPr>
      </w:pPr>
    </w:p>
    <w:tbl>
      <w:tblPr>
        <w:tblStyle w:val="TableauGrille6Couleur-Accentuation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35A71" w:rsidRPr="00981C7C" w14:paraId="519D6750" w14:textId="77777777" w:rsidTr="00135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EA7FB78" w14:textId="77777777" w:rsidR="00135A71" w:rsidRPr="00981C7C" w:rsidRDefault="00135A71" w:rsidP="00934E72">
            <w:pPr>
              <w:rPr>
                <w:color w:val="auto"/>
              </w:rPr>
            </w:pPr>
            <w:r w:rsidRPr="00981C7C">
              <w:rPr>
                <w:color w:val="auto"/>
              </w:rPr>
              <w:t>Field</w:t>
            </w:r>
          </w:p>
        </w:tc>
        <w:tc>
          <w:tcPr>
            <w:tcW w:w="2265" w:type="dxa"/>
          </w:tcPr>
          <w:p w14:paraId="4D66EFAD" w14:textId="77777777" w:rsidR="00135A71" w:rsidRPr="00981C7C" w:rsidRDefault="00135A7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Length</w:t>
            </w:r>
          </w:p>
        </w:tc>
        <w:tc>
          <w:tcPr>
            <w:tcW w:w="2265" w:type="dxa"/>
          </w:tcPr>
          <w:p w14:paraId="0105ABD3" w14:textId="77777777" w:rsidR="00135A71" w:rsidRPr="00981C7C" w:rsidRDefault="00135A71" w:rsidP="00934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Description</w:t>
            </w:r>
          </w:p>
        </w:tc>
      </w:tr>
      <w:tr w:rsidR="00135A71" w14:paraId="6AC90592" w14:textId="77777777" w:rsidTr="0013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E91419B" w14:textId="77777777" w:rsidR="00135A71" w:rsidRPr="00135A71" w:rsidRDefault="00135A71" w:rsidP="00934E72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Preamble</w:t>
            </w:r>
          </w:p>
        </w:tc>
        <w:tc>
          <w:tcPr>
            <w:tcW w:w="2265" w:type="dxa"/>
          </w:tcPr>
          <w:p w14:paraId="458E9892" w14:textId="77777777" w:rsidR="00135A71" w:rsidRPr="00135A71" w:rsidRDefault="00135A7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1 character</w:t>
            </w:r>
          </w:p>
        </w:tc>
        <w:tc>
          <w:tcPr>
            <w:tcW w:w="2265" w:type="dxa"/>
          </w:tcPr>
          <w:p w14:paraId="0A7FFAE6" w14:textId="77777777" w:rsidR="00135A71" w:rsidRPr="00135A71" w:rsidRDefault="00135A7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“$”</w:t>
            </w:r>
          </w:p>
        </w:tc>
      </w:tr>
      <w:tr w:rsidR="00135A71" w14:paraId="04D9024C" w14:textId="77777777" w:rsidTr="00135A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CE79ED6" w14:textId="77777777" w:rsidR="00135A71" w:rsidRPr="00135A71" w:rsidRDefault="00135A71" w:rsidP="00934E72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Cmd Type</w:t>
            </w:r>
          </w:p>
        </w:tc>
        <w:tc>
          <w:tcPr>
            <w:tcW w:w="2265" w:type="dxa"/>
          </w:tcPr>
          <w:p w14:paraId="1CC547B1" w14:textId="77777777" w:rsidR="00135A71" w:rsidRPr="00135A71" w:rsidRDefault="00135A71" w:rsidP="0093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 characters</w:t>
            </w:r>
          </w:p>
        </w:tc>
        <w:tc>
          <w:tcPr>
            <w:tcW w:w="2265" w:type="dxa"/>
          </w:tcPr>
          <w:p w14:paraId="575C23DF" w14:textId="77777777" w:rsidR="00135A71" w:rsidRPr="00135A71" w:rsidRDefault="00135A71" w:rsidP="0093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“CHK”, “CFG”, …</w:t>
            </w:r>
          </w:p>
        </w:tc>
      </w:tr>
      <w:tr w:rsidR="00135A71" w14:paraId="7516FB68" w14:textId="77777777" w:rsidTr="0013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439E0C0" w14:textId="77777777" w:rsidR="00135A71" w:rsidRPr="00135A71" w:rsidRDefault="00135A71" w:rsidP="00934E72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1</w:t>
            </w:r>
            <w:r w:rsidRPr="00135A71">
              <w:rPr>
                <w:b w:val="0"/>
                <w:color w:val="auto"/>
                <w:vertAlign w:val="superscript"/>
              </w:rPr>
              <w:t>st</w:t>
            </w:r>
            <w:r w:rsidRPr="00135A71">
              <w:rPr>
                <w:b w:val="0"/>
                <w:color w:val="auto"/>
              </w:rPr>
              <w:t xml:space="preserve"> Argument</w:t>
            </w:r>
          </w:p>
        </w:tc>
        <w:tc>
          <w:tcPr>
            <w:tcW w:w="2265" w:type="dxa"/>
          </w:tcPr>
          <w:p w14:paraId="0B6FCFA3" w14:textId="77777777" w:rsidR="00135A71" w:rsidRPr="00135A71" w:rsidRDefault="00135A7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 characters</w:t>
            </w:r>
          </w:p>
        </w:tc>
        <w:tc>
          <w:tcPr>
            <w:tcW w:w="2265" w:type="dxa"/>
          </w:tcPr>
          <w:p w14:paraId="5B7D684B" w14:textId="77777777" w:rsidR="00135A71" w:rsidRPr="00135A71" w:rsidRDefault="00135A7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“I2C”, ”SPI”, ”ISS”, …</w:t>
            </w:r>
          </w:p>
        </w:tc>
      </w:tr>
      <w:tr w:rsidR="00135A71" w14:paraId="33004B24" w14:textId="77777777" w:rsidTr="00135A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DB7AFC8" w14:textId="77777777" w:rsidR="00135A71" w:rsidRPr="00135A71" w:rsidRDefault="00135A71" w:rsidP="00934E72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2</w:t>
            </w:r>
            <w:r w:rsidRPr="00135A71">
              <w:rPr>
                <w:b w:val="0"/>
                <w:color w:val="auto"/>
                <w:vertAlign w:val="superscript"/>
              </w:rPr>
              <w:t>nd</w:t>
            </w:r>
            <w:r w:rsidRPr="00135A71">
              <w:rPr>
                <w:b w:val="0"/>
                <w:color w:val="auto"/>
              </w:rPr>
              <w:t xml:space="preserve"> / n Arguments</w:t>
            </w:r>
          </w:p>
        </w:tc>
        <w:tc>
          <w:tcPr>
            <w:tcW w:w="2265" w:type="dxa"/>
          </w:tcPr>
          <w:p w14:paraId="5ADF4DD1" w14:textId="77777777" w:rsidR="00135A71" w:rsidRPr="00135A71" w:rsidRDefault="00135A71" w:rsidP="0093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 characters</w:t>
            </w:r>
          </w:p>
        </w:tc>
        <w:tc>
          <w:tcPr>
            <w:tcW w:w="2265" w:type="dxa"/>
          </w:tcPr>
          <w:p w14:paraId="43B933AD" w14:textId="77777777" w:rsidR="00135A71" w:rsidRPr="00135A71" w:rsidRDefault="00D937DD" w:rsidP="0093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“BME”, “MAX”, …</w:t>
            </w:r>
          </w:p>
        </w:tc>
      </w:tr>
      <w:tr w:rsidR="00135A71" w14:paraId="0F78F0D8" w14:textId="77777777" w:rsidTr="0013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4F6F02" w14:textId="77777777" w:rsidR="00135A71" w:rsidRPr="00135A71" w:rsidRDefault="00135A71" w:rsidP="00934E72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CR, LF</w:t>
            </w:r>
          </w:p>
        </w:tc>
        <w:tc>
          <w:tcPr>
            <w:tcW w:w="2265" w:type="dxa"/>
          </w:tcPr>
          <w:p w14:paraId="5B626BC7" w14:textId="77777777" w:rsidR="00135A71" w:rsidRPr="00135A71" w:rsidRDefault="00135A7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2 characters</w:t>
            </w:r>
          </w:p>
        </w:tc>
        <w:tc>
          <w:tcPr>
            <w:tcW w:w="2265" w:type="dxa"/>
          </w:tcPr>
          <w:p w14:paraId="69CD9924" w14:textId="77777777" w:rsidR="00135A71" w:rsidRPr="00135A71" w:rsidRDefault="00082DD1" w:rsidP="0093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“\</w:t>
            </w:r>
            <w:r w:rsidR="00DC49F5">
              <w:rPr>
                <w:color w:val="auto"/>
              </w:rPr>
              <w:t>r</w:t>
            </w:r>
            <w:r>
              <w:rPr>
                <w:color w:val="auto"/>
              </w:rPr>
              <w:t>\</w:t>
            </w:r>
            <w:r w:rsidR="00DC49F5">
              <w:rPr>
                <w:color w:val="auto"/>
              </w:rPr>
              <w:t>n</w:t>
            </w:r>
            <w:r>
              <w:rPr>
                <w:color w:val="auto"/>
              </w:rPr>
              <w:t>”</w:t>
            </w:r>
          </w:p>
        </w:tc>
      </w:tr>
    </w:tbl>
    <w:p w14:paraId="2DBC3E20" w14:textId="77777777" w:rsidR="0059355C" w:rsidRDefault="0059355C" w:rsidP="00934E72"/>
    <w:p w14:paraId="29A8192F" w14:textId="77777777" w:rsidR="00A52B5A" w:rsidRDefault="00A52B5A" w:rsidP="00934E72">
      <w:r>
        <w:t>Acknowledge format:</w:t>
      </w:r>
    </w:p>
    <w:tbl>
      <w:tblPr>
        <w:tblStyle w:val="TableauGrille6Couleur-Accentuation5"/>
        <w:tblW w:w="8304" w:type="dxa"/>
        <w:jc w:val="center"/>
        <w:tblLayout w:type="fixed"/>
        <w:tblLook w:val="04A0" w:firstRow="1" w:lastRow="0" w:firstColumn="1" w:lastColumn="0" w:noHBand="0" w:noVBand="1"/>
      </w:tblPr>
      <w:tblGrid>
        <w:gridCol w:w="1295"/>
        <w:gridCol w:w="1260"/>
        <w:gridCol w:w="1753"/>
        <w:gridCol w:w="1117"/>
        <w:gridCol w:w="997"/>
        <w:gridCol w:w="673"/>
        <w:gridCol w:w="627"/>
        <w:gridCol w:w="582"/>
      </w:tblGrid>
      <w:tr w:rsidR="007652CB" w:rsidRPr="00981C7C" w14:paraId="27E851C8" w14:textId="77777777" w:rsidTr="0076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0DAE576" w14:textId="77777777" w:rsidR="007652CB" w:rsidRPr="00981C7C" w:rsidRDefault="007652CB" w:rsidP="00CB028C">
            <w:pPr>
              <w:rPr>
                <w:color w:val="auto"/>
              </w:rPr>
            </w:pPr>
            <w:r w:rsidRPr="00981C7C">
              <w:rPr>
                <w:color w:val="auto"/>
              </w:rPr>
              <w:t>Preamble</w:t>
            </w:r>
          </w:p>
        </w:tc>
        <w:tc>
          <w:tcPr>
            <w:tcW w:w="1260" w:type="dxa"/>
          </w:tcPr>
          <w:p w14:paraId="58A19AFC" w14:textId="77777777" w:rsidR="007652CB" w:rsidRPr="007652CB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Ack</w:t>
            </w:r>
            <w:r w:rsidRPr="00981C7C">
              <w:rPr>
                <w:color w:val="auto"/>
              </w:rPr>
              <w:t xml:space="preserve"> Type</w:t>
            </w:r>
          </w:p>
        </w:tc>
        <w:tc>
          <w:tcPr>
            <w:tcW w:w="1753" w:type="dxa"/>
          </w:tcPr>
          <w:p w14:paraId="4AC39B73" w14:textId="77777777" w:rsidR="007652CB" w:rsidRPr="00981C7C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Previous Cmd</w:t>
            </w:r>
          </w:p>
        </w:tc>
        <w:tc>
          <w:tcPr>
            <w:tcW w:w="1117" w:type="dxa"/>
          </w:tcPr>
          <w:p w14:paraId="4D2F65D1" w14:textId="77777777" w:rsidR="007652CB" w:rsidRPr="00981C7C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Delimiter</w:t>
            </w:r>
          </w:p>
        </w:tc>
        <w:tc>
          <w:tcPr>
            <w:tcW w:w="997" w:type="dxa"/>
          </w:tcPr>
          <w:p w14:paraId="2E61D101" w14:textId="77777777" w:rsidR="007652CB" w:rsidRPr="00981C7C" w:rsidRDefault="007652CB" w:rsidP="00CB0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Result</w:t>
            </w:r>
          </w:p>
        </w:tc>
        <w:tc>
          <w:tcPr>
            <w:tcW w:w="673" w:type="dxa"/>
          </w:tcPr>
          <w:p w14:paraId="799BD12D" w14:textId="77777777" w:rsidR="007652CB" w:rsidRPr="007652CB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652CB">
              <w:rPr>
                <w:color w:val="auto"/>
              </w:rPr>
              <w:t>Help</w:t>
            </w:r>
          </w:p>
        </w:tc>
        <w:tc>
          <w:tcPr>
            <w:tcW w:w="627" w:type="dxa"/>
          </w:tcPr>
          <w:p w14:paraId="69B4A5EE" w14:textId="77777777" w:rsidR="007652CB" w:rsidRPr="00981C7C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CR</w:t>
            </w:r>
          </w:p>
        </w:tc>
        <w:tc>
          <w:tcPr>
            <w:tcW w:w="582" w:type="dxa"/>
          </w:tcPr>
          <w:p w14:paraId="524E7B98" w14:textId="77777777" w:rsidR="007652CB" w:rsidRPr="00981C7C" w:rsidRDefault="007652CB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LF</w:t>
            </w:r>
          </w:p>
        </w:tc>
      </w:tr>
    </w:tbl>
    <w:p w14:paraId="16963E26" w14:textId="77777777" w:rsidR="00FA59CA" w:rsidRPr="007652CB" w:rsidRDefault="00FA59CA" w:rsidP="007652CB">
      <w:pPr>
        <w:spacing w:before="240"/>
        <w:rPr>
          <w:b/>
          <w:color w:val="FF0000"/>
        </w:rPr>
      </w:pPr>
    </w:p>
    <w:tbl>
      <w:tblPr>
        <w:tblStyle w:val="TableauGrille6Couleur-Accentuation5"/>
        <w:tblW w:w="9173" w:type="dxa"/>
        <w:jc w:val="center"/>
        <w:tblLook w:val="04A0" w:firstRow="1" w:lastRow="0" w:firstColumn="1" w:lastColumn="0" w:noHBand="0" w:noVBand="1"/>
      </w:tblPr>
      <w:tblGrid>
        <w:gridCol w:w="2265"/>
        <w:gridCol w:w="3511"/>
        <w:gridCol w:w="3397"/>
      </w:tblGrid>
      <w:tr w:rsidR="0078572D" w:rsidRPr="00981C7C" w14:paraId="249B19BE" w14:textId="77777777" w:rsidTr="0076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DAFF24" w14:textId="77777777" w:rsidR="0078572D" w:rsidRPr="00981C7C" w:rsidRDefault="0078572D" w:rsidP="00CB028C">
            <w:pPr>
              <w:rPr>
                <w:color w:val="auto"/>
              </w:rPr>
            </w:pPr>
            <w:r w:rsidRPr="00981C7C">
              <w:rPr>
                <w:color w:val="auto"/>
              </w:rPr>
              <w:t>Field</w:t>
            </w:r>
          </w:p>
        </w:tc>
        <w:tc>
          <w:tcPr>
            <w:tcW w:w="3511" w:type="dxa"/>
          </w:tcPr>
          <w:p w14:paraId="187AB88F" w14:textId="77777777" w:rsidR="0078572D" w:rsidRPr="00981C7C" w:rsidRDefault="0078572D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Length</w:t>
            </w:r>
          </w:p>
        </w:tc>
        <w:tc>
          <w:tcPr>
            <w:tcW w:w="3397" w:type="dxa"/>
          </w:tcPr>
          <w:p w14:paraId="37070D6F" w14:textId="77777777" w:rsidR="0078572D" w:rsidRPr="00981C7C" w:rsidRDefault="0078572D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Description</w:t>
            </w:r>
          </w:p>
        </w:tc>
      </w:tr>
      <w:tr w:rsidR="0078572D" w14:paraId="25BD92E2" w14:textId="77777777" w:rsidTr="0076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374D43" w14:textId="77777777" w:rsidR="0078572D" w:rsidRPr="00135A71" w:rsidRDefault="0078572D" w:rsidP="00CB028C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Preamble</w:t>
            </w:r>
          </w:p>
        </w:tc>
        <w:tc>
          <w:tcPr>
            <w:tcW w:w="3511" w:type="dxa"/>
          </w:tcPr>
          <w:p w14:paraId="7D9BE8DD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1 character</w:t>
            </w:r>
          </w:p>
        </w:tc>
        <w:tc>
          <w:tcPr>
            <w:tcW w:w="3397" w:type="dxa"/>
          </w:tcPr>
          <w:p w14:paraId="61416B48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“$”</w:t>
            </w:r>
          </w:p>
        </w:tc>
      </w:tr>
      <w:tr w:rsidR="0078572D" w14:paraId="7456140D" w14:textId="77777777" w:rsidTr="007652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4B8A6E3" w14:textId="77777777" w:rsidR="0078572D" w:rsidRPr="00135A71" w:rsidRDefault="007652CB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Ack </w:t>
            </w:r>
            <w:r w:rsidR="0078572D" w:rsidRPr="00135A71">
              <w:rPr>
                <w:b w:val="0"/>
                <w:color w:val="auto"/>
              </w:rPr>
              <w:t>Type</w:t>
            </w:r>
          </w:p>
        </w:tc>
        <w:tc>
          <w:tcPr>
            <w:tcW w:w="3511" w:type="dxa"/>
          </w:tcPr>
          <w:p w14:paraId="6AE75AE8" w14:textId="77777777" w:rsidR="0078572D" w:rsidRPr="00135A71" w:rsidRDefault="0078572D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 characters</w:t>
            </w:r>
          </w:p>
        </w:tc>
        <w:tc>
          <w:tcPr>
            <w:tcW w:w="3397" w:type="dxa"/>
          </w:tcPr>
          <w:p w14:paraId="48976DA4" w14:textId="77777777" w:rsidR="0078572D" w:rsidRPr="00135A71" w:rsidRDefault="0078572D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“ACK”</w:t>
            </w:r>
          </w:p>
        </w:tc>
      </w:tr>
      <w:tr w:rsidR="0078572D" w14:paraId="785DB65B" w14:textId="77777777" w:rsidTr="0076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54C3102" w14:textId="77777777" w:rsidR="0078572D" w:rsidRPr="00135A71" w:rsidRDefault="007652CB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Previous Cmd</w:t>
            </w:r>
          </w:p>
        </w:tc>
        <w:tc>
          <w:tcPr>
            <w:tcW w:w="3511" w:type="dxa"/>
          </w:tcPr>
          <w:p w14:paraId="7700DDFC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</w:t>
            </w:r>
            <w:r w:rsidR="007652CB">
              <w:rPr>
                <w:color w:val="auto"/>
              </w:rPr>
              <w:t xml:space="preserve"> to 6</w:t>
            </w:r>
            <w:r w:rsidRPr="00135A71">
              <w:rPr>
                <w:color w:val="auto"/>
              </w:rPr>
              <w:t xml:space="preserve"> characters</w:t>
            </w:r>
            <w:r w:rsidR="007652CB">
              <w:rPr>
                <w:color w:val="auto"/>
              </w:rPr>
              <w:t xml:space="preserve"> + 1 for comma</w:t>
            </w:r>
          </w:p>
        </w:tc>
        <w:tc>
          <w:tcPr>
            <w:tcW w:w="3397" w:type="dxa"/>
          </w:tcPr>
          <w:p w14:paraId="7750F897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“I2C”, ”ISS</w:t>
            </w:r>
            <w:r w:rsidR="007652CB">
              <w:rPr>
                <w:color w:val="auto"/>
              </w:rPr>
              <w:t>,BME</w:t>
            </w:r>
            <w:r>
              <w:rPr>
                <w:color w:val="auto"/>
              </w:rPr>
              <w:t>”, …</w:t>
            </w:r>
          </w:p>
        </w:tc>
      </w:tr>
      <w:tr w:rsidR="007652CB" w14:paraId="2EA1DDC1" w14:textId="77777777" w:rsidTr="007652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E29CADA" w14:textId="77777777" w:rsidR="007652CB" w:rsidRDefault="007652CB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Delimiter</w:t>
            </w:r>
          </w:p>
        </w:tc>
        <w:tc>
          <w:tcPr>
            <w:tcW w:w="3511" w:type="dxa"/>
          </w:tcPr>
          <w:p w14:paraId="6457E888" w14:textId="77777777" w:rsidR="007652CB" w:rsidRPr="00135A71" w:rsidRDefault="007652CB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 character</w:t>
            </w:r>
          </w:p>
        </w:tc>
        <w:tc>
          <w:tcPr>
            <w:tcW w:w="3397" w:type="dxa"/>
          </w:tcPr>
          <w:p w14:paraId="1B80935B" w14:textId="77777777" w:rsidR="007652CB" w:rsidRDefault="007652CB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“+”</w:t>
            </w:r>
          </w:p>
        </w:tc>
      </w:tr>
      <w:tr w:rsidR="0078572D" w14:paraId="356BEB37" w14:textId="77777777" w:rsidTr="0076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C50AD6" w14:textId="77777777" w:rsidR="0078572D" w:rsidRPr="00135A71" w:rsidRDefault="007652CB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Result</w:t>
            </w:r>
          </w:p>
        </w:tc>
        <w:tc>
          <w:tcPr>
            <w:tcW w:w="3511" w:type="dxa"/>
          </w:tcPr>
          <w:p w14:paraId="2C3D5F6D" w14:textId="77777777" w:rsidR="0078572D" w:rsidRPr="00135A71" w:rsidRDefault="007652CB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78572D">
              <w:rPr>
                <w:color w:val="auto"/>
              </w:rPr>
              <w:t xml:space="preserve"> character</w:t>
            </w:r>
          </w:p>
        </w:tc>
        <w:tc>
          <w:tcPr>
            <w:tcW w:w="3397" w:type="dxa"/>
          </w:tcPr>
          <w:p w14:paraId="4982AE77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</w:t>
            </w:r>
            <w:r w:rsidR="007652CB">
              <w:rPr>
                <w:color w:val="auto"/>
              </w:rPr>
              <w:t>0</w:t>
            </w:r>
            <w:r>
              <w:rPr>
                <w:color w:val="auto"/>
              </w:rPr>
              <w:t>”, “</w:t>
            </w:r>
            <w:r w:rsidR="007652CB">
              <w:rPr>
                <w:color w:val="auto"/>
              </w:rPr>
              <w:t>1</w:t>
            </w:r>
            <w:r>
              <w:rPr>
                <w:color w:val="auto"/>
              </w:rPr>
              <w:t>”</w:t>
            </w:r>
          </w:p>
        </w:tc>
      </w:tr>
      <w:tr w:rsidR="007652CB" w14:paraId="21598CA7" w14:textId="77777777" w:rsidTr="007652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82B6A9C" w14:textId="77777777" w:rsidR="007652CB" w:rsidRDefault="007652CB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Help(optional)</w:t>
            </w:r>
          </w:p>
        </w:tc>
        <w:tc>
          <w:tcPr>
            <w:tcW w:w="3511" w:type="dxa"/>
          </w:tcPr>
          <w:p w14:paraId="04A59D0C" w14:textId="77777777" w:rsidR="007652CB" w:rsidRDefault="007652CB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 characters</w:t>
            </w:r>
          </w:p>
        </w:tc>
        <w:tc>
          <w:tcPr>
            <w:tcW w:w="3397" w:type="dxa"/>
          </w:tcPr>
          <w:p w14:paraId="60867594" w14:textId="77777777" w:rsidR="007652CB" w:rsidRDefault="007652CB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For </w:t>
            </w:r>
            <w:r w:rsidR="002D31E6">
              <w:rPr>
                <w:color w:val="auto"/>
              </w:rPr>
              <w:t>example,</w:t>
            </w:r>
            <w:r>
              <w:rPr>
                <w:color w:val="auto"/>
              </w:rPr>
              <w:t xml:space="preserve"> if RSS is called before an ISS, “ISS” is added to the result. </w:t>
            </w:r>
          </w:p>
        </w:tc>
      </w:tr>
      <w:tr w:rsidR="0078572D" w14:paraId="2F30A02B" w14:textId="77777777" w:rsidTr="0076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75AD00" w14:textId="77777777" w:rsidR="0078572D" w:rsidRPr="00135A71" w:rsidRDefault="0078572D" w:rsidP="00CB028C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CR, LF</w:t>
            </w:r>
          </w:p>
        </w:tc>
        <w:tc>
          <w:tcPr>
            <w:tcW w:w="3511" w:type="dxa"/>
          </w:tcPr>
          <w:p w14:paraId="547A93AB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2 characters</w:t>
            </w:r>
          </w:p>
        </w:tc>
        <w:tc>
          <w:tcPr>
            <w:tcW w:w="3397" w:type="dxa"/>
          </w:tcPr>
          <w:p w14:paraId="7D7FE993" w14:textId="77777777" w:rsidR="0078572D" w:rsidRPr="00135A71" w:rsidRDefault="0078572D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“\</w:t>
            </w:r>
            <w:r w:rsidR="00652A35">
              <w:rPr>
                <w:color w:val="auto"/>
              </w:rPr>
              <w:t>r</w:t>
            </w:r>
            <w:r>
              <w:rPr>
                <w:color w:val="auto"/>
              </w:rPr>
              <w:t>\</w:t>
            </w:r>
            <w:r w:rsidR="00652A35">
              <w:rPr>
                <w:color w:val="auto"/>
              </w:rPr>
              <w:t>n</w:t>
            </w:r>
            <w:r>
              <w:rPr>
                <w:color w:val="auto"/>
              </w:rPr>
              <w:t>”</w:t>
            </w:r>
          </w:p>
        </w:tc>
      </w:tr>
    </w:tbl>
    <w:p w14:paraId="777D5D85" w14:textId="77777777" w:rsidR="0078572D" w:rsidRDefault="0078572D" w:rsidP="00934E72"/>
    <w:p w14:paraId="1F79B799" w14:textId="77777777" w:rsidR="00924584" w:rsidRDefault="00A52B5A" w:rsidP="00924584">
      <w:r>
        <w:t>Result format:</w:t>
      </w:r>
      <w:r w:rsidR="00924584" w:rsidRPr="00924584">
        <w:t xml:space="preserve"> </w:t>
      </w:r>
    </w:p>
    <w:tbl>
      <w:tblPr>
        <w:tblStyle w:val="TableauGrille6Couleur-Accentuation5"/>
        <w:tblW w:w="8988" w:type="dxa"/>
        <w:jc w:val="center"/>
        <w:tblLayout w:type="fixed"/>
        <w:tblLook w:val="04A0" w:firstRow="1" w:lastRow="0" w:firstColumn="1" w:lastColumn="0" w:noHBand="0" w:noVBand="1"/>
      </w:tblPr>
      <w:tblGrid>
        <w:gridCol w:w="1295"/>
        <w:gridCol w:w="1260"/>
        <w:gridCol w:w="1753"/>
        <w:gridCol w:w="1117"/>
        <w:gridCol w:w="997"/>
        <w:gridCol w:w="1357"/>
        <w:gridCol w:w="627"/>
        <w:gridCol w:w="582"/>
      </w:tblGrid>
      <w:tr w:rsidR="00924584" w:rsidRPr="00981C7C" w14:paraId="1C28C50A" w14:textId="77777777" w:rsidTr="00924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B851ADD" w14:textId="77777777" w:rsidR="00924584" w:rsidRPr="00981C7C" w:rsidRDefault="00924584" w:rsidP="00CB028C">
            <w:pPr>
              <w:rPr>
                <w:color w:val="auto"/>
              </w:rPr>
            </w:pPr>
            <w:r w:rsidRPr="00981C7C">
              <w:rPr>
                <w:color w:val="auto"/>
              </w:rPr>
              <w:t>Preamble</w:t>
            </w:r>
          </w:p>
        </w:tc>
        <w:tc>
          <w:tcPr>
            <w:tcW w:w="1260" w:type="dxa"/>
          </w:tcPr>
          <w:p w14:paraId="5C643F30" w14:textId="77777777" w:rsidR="00924584" w:rsidRPr="007652CB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Rslt</w:t>
            </w:r>
            <w:r w:rsidRPr="00981C7C">
              <w:rPr>
                <w:color w:val="auto"/>
              </w:rPr>
              <w:t xml:space="preserve"> Type</w:t>
            </w:r>
          </w:p>
        </w:tc>
        <w:tc>
          <w:tcPr>
            <w:tcW w:w="1753" w:type="dxa"/>
          </w:tcPr>
          <w:p w14:paraId="0CD90967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Previous Cmd</w:t>
            </w:r>
          </w:p>
        </w:tc>
        <w:tc>
          <w:tcPr>
            <w:tcW w:w="1117" w:type="dxa"/>
          </w:tcPr>
          <w:p w14:paraId="7D4A7CA5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Delimiter</w:t>
            </w:r>
          </w:p>
        </w:tc>
        <w:tc>
          <w:tcPr>
            <w:tcW w:w="997" w:type="dxa"/>
          </w:tcPr>
          <w:p w14:paraId="2D9CCA0B" w14:textId="77777777" w:rsidR="00924584" w:rsidRPr="00981C7C" w:rsidRDefault="00924584" w:rsidP="00CB0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Result</w:t>
            </w:r>
          </w:p>
        </w:tc>
        <w:tc>
          <w:tcPr>
            <w:tcW w:w="1357" w:type="dxa"/>
          </w:tcPr>
          <w:p w14:paraId="72FFC476" w14:textId="77777777" w:rsidR="00924584" w:rsidRPr="007652CB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Data Field</w:t>
            </w:r>
          </w:p>
        </w:tc>
        <w:tc>
          <w:tcPr>
            <w:tcW w:w="627" w:type="dxa"/>
          </w:tcPr>
          <w:p w14:paraId="5920D31C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CR</w:t>
            </w:r>
          </w:p>
        </w:tc>
        <w:tc>
          <w:tcPr>
            <w:tcW w:w="582" w:type="dxa"/>
          </w:tcPr>
          <w:p w14:paraId="5B4FB6E8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LF</w:t>
            </w:r>
          </w:p>
        </w:tc>
      </w:tr>
    </w:tbl>
    <w:p w14:paraId="631BD38B" w14:textId="77777777" w:rsidR="00924584" w:rsidRPr="007652CB" w:rsidRDefault="00924584" w:rsidP="00924584">
      <w:pPr>
        <w:spacing w:before="240"/>
        <w:rPr>
          <w:b/>
          <w:color w:val="FF0000"/>
        </w:rPr>
      </w:pPr>
    </w:p>
    <w:tbl>
      <w:tblPr>
        <w:tblStyle w:val="TableauGrille6Couleur-Accentuation5"/>
        <w:tblW w:w="9173" w:type="dxa"/>
        <w:jc w:val="center"/>
        <w:tblLook w:val="04A0" w:firstRow="1" w:lastRow="0" w:firstColumn="1" w:lastColumn="0" w:noHBand="0" w:noVBand="1"/>
      </w:tblPr>
      <w:tblGrid>
        <w:gridCol w:w="2265"/>
        <w:gridCol w:w="3511"/>
        <w:gridCol w:w="3397"/>
      </w:tblGrid>
      <w:tr w:rsidR="00924584" w:rsidRPr="00981C7C" w14:paraId="3CD3FB92" w14:textId="77777777" w:rsidTr="00CB0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D8F5D34" w14:textId="77777777" w:rsidR="00924584" w:rsidRPr="00981C7C" w:rsidRDefault="00924584" w:rsidP="00CB028C">
            <w:pPr>
              <w:rPr>
                <w:color w:val="auto"/>
              </w:rPr>
            </w:pPr>
            <w:r w:rsidRPr="00981C7C">
              <w:rPr>
                <w:color w:val="auto"/>
              </w:rPr>
              <w:t>Field</w:t>
            </w:r>
          </w:p>
        </w:tc>
        <w:tc>
          <w:tcPr>
            <w:tcW w:w="3511" w:type="dxa"/>
          </w:tcPr>
          <w:p w14:paraId="3FF76856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Length</w:t>
            </w:r>
          </w:p>
        </w:tc>
        <w:tc>
          <w:tcPr>
            <w:tcW w:w="3397" w:type="dxa"/>
          </w:tcPr>
          <w:p w14:paraId="116A79EC" w14:textId="77777777" w:rsidR="00924584" w:rsidRPr="00981C7C" w:rsidRDefault="00924584" w:rsidP="00CB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81C7C">
              <w:rPr>
                <w:color w:val="auto"/>
              </w:rPr>
              <w:t>Description</w:t>
            </w:r>
          </w:p>
        </w:tc>
      </w:tr>
      <w:tr w:rsidR="00924584" w14:paraId="5C75A463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B66E9A8" w14:textId="77777777" w:rsidR="00924584" w:rsidRPr="00135A71" w:rsidRDefault="00924584" w:rsidP="00CB028C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Preamble</w:t>
            </w:r>
          </w:p>
        </w:tc>
        <w:tc>
          <w:tcPr>
            <w:tcW w:w="3511" w:type="dxa"/>
          </w:tcPr>
          <w:p w14:paraId="261E8ECD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1 character</w:t>
            </w:r>
          </w:p>
        </w:tc>
        <w:tc>
          <w:tcPr>
            <w:tcW w:w="3397" w:type="dxa"/>
          </w:tcPr>
          <w:p w14:paraId="7D590DDC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“$”</w:t>
            </w:r>
          </w:p>
        </w:tc>
      </w:tr>
      <w:tr w:rsidR="00924584" w14:paraId="472B154C" w14:textId="77777777" w:rsidTr="00CB02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830405C" w14:textId="77777777" w:rsidR="00924584" w:rsidRPr="00135A71" w:rsidRDefault="00924584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Rslt </w:t>
            </w:r>
            <w:r w:rsidRPr="00135A71">
              <w:rPr>
                <w:b w:val="0"/>
                <w:color w:val="auto"/>
              </w:rPr>
              <w:t>Type</w:t>
            </w:r>
          </w:p>
        </w:tc>
        <w:tc>
          <w:tcPr>
            <w:tcW w:w="3511" w:type="dxa"/>
          </w:tcPr>
          <w:p w14:paraId="5E21CD75" w14:textId="77777777" w:rsidR="00924584" w:rsidRPr="00135A71" w:rsidRDefault="00924584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 characters</w:t>
            </w:r>
          </w:p>
        </w:tc>
        <w:tc>
          <w:tcPr>
            <w:tcW w:w="3397" w:type="dxa"/>
          </w:tcPr>
          <w:p w14:paraId="51D3D8A5" w14:textId="77777777" w:rsidR="00924584" w:rsidRPr="00135A71" w:rsidRDefault="00924584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“RSL”</w:t>
            </w:r>
          </w:p>
        </w:tc>
      </w:tr>
      <w:tr w:rsidR="00924584" w14:paraId="73013CD7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DCD8E7" w14:textId="77777777" w:rsidR="00924584" w:rsidRPr="00135A71" w:rsidRDefault="00924584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Previous Cmd</w:t>
            </w:r>
          </w:p>
        </w:tc>
        <w:tc>
          <w:tcPr>
            <w:tcW w:w="3511" w:type="dxa"/>
          </w:tcPr>
          <w:p w14:paraId="6579FD04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3</w:t>
            </w:r>
            <w:r>
              <w:rPr>
                <w:color w:val="auto"/>
              </w:rPr>
              <w:t xml:space="preserve"> to 6</w:t>
            </w:r>
            <w:r w:rsidRPr="00135A71">
              <w:rPr>
                <w:color w:val="auto"/>
              </w:rPr>
              <w:t xml:space="preserve"> characters</w:t>
            </w:r>
            <w:r>
              <w:rPr>
                <w:color w:val="auto"/>
              </w:rPr>
              <w:t xml:space="preserve"> + 1 for comma</w:t>
            </w:r>
          </w:p>
        </w:tc>
        <w:tc>
          <w:tcPr>
            <w:tcW w:w="3397" w:type="dxa"/>
          </w:tcPr>
          <w:p w14:paraId="13EC8043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“I2C”, ”ISS,BME”, …</w:t>
            </w:r>
          </w:p>
        </w:tc>
      </w:tr>
      <w:tr w:rsidR="00924584" w14:paraId="56F2576B" w14:textId="77777777" w:rsidTr="00CB02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187EE48" w14:textId="77777777" w:rsidR="00924584" w:rsidRDefault="00924584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Delimiter</w:t>
            </w:r>
          </w:p>
        </w:tc>
        <w:tc>
          <w:tcPr>
            <w:tcW w:w="3511" w:type="dxa"/>
          </w:tcPr>
          <w:p w14:paraId="26CD0278" w14:textId="77777777" w:rsidR="00924584" w:rsidRPr="00135A71" w:rsidRDefault="00924584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 character</w:t>
            </w:r>
          </w:p>
        </w:tc>
        <w:tc>
          <w:tcPr>
            <w:tcW w:w="3397" w:type="dxa"/>
          </w:tcPr>
          <w:p w14:paraId="21E485EB" w14:textId="77777777" w:rsidR="00924584" w:rsidRDefault="00924584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“+”</w:t>
            </w:r>
          </w:p>
        </w:tc>
      </w:tr>
      <w:tr w:rsidR="00924584" w14:paraId="590111A6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A1095EA" w14:textId="77777777" w:rsidR="00924584" w:rsidRPr="00135A71" w:rsidRDefault="00924584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Result</w:t>
            </w:r>
          </w:p>
        </w:tc>
        <w:tc>
          <w:tcPr>
            <w:tcW w:w="3511" w:type="dxa"/>
          </w:tcPr>
          <w:p w14:paraId="5953F704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 character</w:t>
            </w:r>
          </w:p>
        </w:tc>
        <w:tc>
          <w:tcPr>
            <w:tcW w:w="3397" w:type="dxa"/>
          </w:tcPr>
          <w:p w14:paraId="05383976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“0”, “1”</w:t>
            </w:r>
            <w:r w:rsidR="00D47D06">
              <w:rPr>
                <w:color w:val="auto"/>
              </w:rPr>
              <w:t>, “?”</w:t>
            </w:r>
          </w:p>
        </w:tc>
      </w:tr>
      <w:tr w:rsidR="00924584" w14:paraId="19DCD580" w14:textId="77777777" w:rsidTr="00CB02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0EE679" w14:textId="77777777" w:rsidR="00924584" w:rsidRDefault="00924584" w:rsidP="00CB028C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Data Field(optional)</w:t>
            </w:r>
          </w:p>
        </w:tc>
        <w:tc>
          <w:tcPr>
            <w:tcW w:w="3511" w:type="dxa"/>
          </w:tcPr>
          <w:p w14:paraId="6BAC6946" w14:textId="77777777" w:rsidR="00924584" w:rsidRDefault="00924584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 characters</w:t>
            </w:r>
          </w:p>
        </w:tc>
        <w:tc>
          <w:tcPr>
            <w:tcW w:w="3397" w:type="dxa"/>
          </w:tcPr>
          <w:p w14:paraId="504FA0E8" w14:textId="77777777" w:rsidR="00924584" w:rsidRDefault="0091626F" w:rsidP="00CB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Depends on command.</w:t>
            </w:r>
          </w:p>
        </w:tc>
      </w:tr>
      <w:tr w:rsidR="00924584" w14:paraId="5D707A22" w14:textId="77777777" w:rsidTr="00CB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F75495" w14:textId="77777777" w:rsidR="00924584" w:rsidRPr="00135A71" w:rsidRDefault="00924584" w:rsidP="00CB028C">
            <w:pPr>
              <w:rPr>
                <w:b w:val="0"/>
                <w:color w:val="auto"/>
              </w:rPr>
            </w:pPr>
            <w:r w:rsidRPr="00135A71">
              <w:rPr>
                <w:b w:val="0"/>
                <w:color w:val="auto"/>
              </w:rPr>
              <w:t>CR, LF</w:t>
            </w:r>
          </w:p>
        </w:tc>
        <w:tc>
          <w:tcPr>
            <w:tcW w:w="3511" w:type="dxa"/>
          </w:tcPr>
          <w:p w14:paraId="7674C419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35A71">
              <w:rPr>
                <w:color w:val="auto"/>
              </w:rPr>
              <w:t>2 characters</w:t>
            </w:r>
          </w:p>
        </w:tc>
        <w:tc>
          <w:tcPr>
            <w:tcW w:w="3397" w:type="dxa"/>
          </w:tcPr>
          <w:p w14:paraId="7893E977" w14:textId="77777777" w:rsidR="00924584" w:rsidRPr="00135A71" w:rsidRDefault="00924584" w:rsidP="00CB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“\</w:t>
            </w:r>
            <w:r w:rsidR="00652A35">
              <w:rPr>
                <w:color w:val="auto"/>
              </w:rPr>
              <w:t>r</w:t>
            </w:r>
            <w:r>
              <w:rPr>
                <w:color w:val="auto"/>
              </w:rPr>
              <w:t>\</w:t>
            </w:r>
            <w:r w:rsidR="00652A35">
              <w:rPr>
                <w:color w:val="auto"/>
              </w:rPr>
              <w:t>n</w:t>
            </w:r>
            <w:r>
              <w:rPr>
                <w:color w:val="auto"/>
              </w:rPr>
              <w:t>”</w:t>
            </w:r>
          </w:p>
        </w:tc>
      </w:tr>
    </w:tbl>
    <w:p w14:paraId="3F0A4697" w14:textId="77777777" w:rsidR="00A52B5A" w:rsidRDefault="00A52B5A" w:rsidP="00934E72"/>
    <w:p w14:paraId="0842D957" w14:textId="77777777" w:rsidR="00A52B5A" w:rsidRDefault="00A1427F" w:rsidP="00934E72">
      <w:r>
        <w:lastRenderedPageBreak/>
        <w:t>No checksum is added to any of the frame to simplify the process.</w:t>
      </w:r>
    </w:p>
    <w:p w14:paraId="079880DA" w14:textId="77777777" w:rsidR="00A52B5A" w:rsidRDefault="00A52B5A" w:rsidP="00A52B5A">
      <w:pPr>
        <w:pStyle w:val="Titre1"/>
        <w:numPr>
          <w:ilvl w:val="0"/>
          <w:numId w:val="8"/>
        </w:numPr>
        <w:rPr>
          <w:rFonts w:ascii="Roboto" w:hAnsi="Roboto"/>
        </w:rPr>
      </w:pPr>
      <w:bookmarkStart w:id="10" w:name="_Toc6571429"/>
      <w:r w:rsidRPr="00A52B5A">
        <w:rPr>
          <w:rFonts w:ascii="Roboto" w:hAnsi="Roboto"/>
        </w:rPr>
        <w:t>Command list</w:t>
      </w:r>
      <w:bookmarkEnd w:id="10"/>
    </w:p>
    <w:p w14:paraId="0093DF0D" w14:textId="77777777" w:rsidR="002D31E6" w:rsidRPr="007D7885" w:rsidRDefault="00A1427F" w:rsidP="002D31E6">
      <w:pPr>
        <w:pStyle w:val="Titre3"/>
        <w:rPr>
          <w:rFonts w:ascii="Roboto Light" w:hAnsi="Roboto Light"/>
          <w:b/>
          <w:sz w:val="22"/>
          <w:szCs w:val="22"/>
        </w:rPr>
      </w:pPr>
      <w:bookmarkStart w:id="11" w:name="_Toc6571430"/>
      <w:r w:rsidRPr="007D7885">
        <w:rPr>
          <w:rFonts w:ascii="Roboto Light" w:hAnsi="Roboto Light"/>
          <w:b/>
          <w:sz w:val="22"/>
          <w:szCs w:val="22"/>
        </w:rPr>
        <w:t>Command Type MAC</w:t>
      </w:r>
      <w:bookmarkEnd w:id="11"/>
    </w:p>
    <w:p w14:paraId="43E09D82" w14:textId="77777777" w:rsidR="007D7885" w:rsidRDefault="007D7885" w:rsidP="00041D44">
      <w:pPr>
        <w:ind w:left="708"/>
      </w:pPr>
      <w:r>
        <w:t>Command to get B</w:t>
      </w:r>
      <w:r w:rsidR="00690042">
        <w:t>luetooth</w:t>
      </w:r>
      <w:r>
        <w:t xml:space="preserve"> MAC Address of the device</w:t>
      </w:r>
      <w:r w:rsidR="00843871">
        <w:t>.</w:t>
      </w:r>
    </w:p>
    <w:p w14:paraId="1B076F61" w14:textId="77777777" w:rsidR="0020750A" w:rsidRDefault="0020750A" w:rsidP="00DB52AA">
      <w:pPr>
        <w:spacing w:after="0"/>
        <w:ind w:left="708"/>
      </w:pPr>
      <w:r>
        <w:t>Example:</w:t>
      </w:r>
    </w:p>
    <w:p w14:paraId="07489171" w14:textId="77777777" w:rsidR="00441011" w:rsidRPr="00DB52AA" w:rsidRDefault="0020750A" w:rsidP="00DB52AA">
      <w:pPr>
        <w:spacing w:after="0"/>
        <w:ind w:left="708"/>
        <w:rPr>
          <w:i/>
        </w:rPr>
      </w:pPr>
      <w:r w:rsidRPr="00DB52AA">
        <w:rPr>
          <w:i/>
        </w:rPr>
        <w:t>$CHK,MAC</w:t>
      </w:r>
      <w:r w:rsidR="00A60533" w:rsidRPr="00DB52AA">
        <w:rPr>
          <w:i/>
        </w:rPr>
        <w:t>&lt;CR&gt;&lt;LF&gt;</w:t>
      </w:r>
    </w:p>
    <w:p w14:paraId="06004E2F" w14:textId="77777777" w:rsidR="00441011" w:rsidRPr="00DB52AA" w:rsidRDefault="00441011" w:rsidP="00DB52AA">
      <w:pPr>
        <w:spacing w:after="0"/>
        <w:ind w:left="708"/>
        <w:rPr>
          <w:i/>
        </w:rPr>
      </w:pPr>
      <w:r w:rsidRPr="00DB52AA">
        <w:rPr>
          <w:i/>
        </w:rPr>
        <w:t>$ACK,MAC+1&lt;CR&gt;&lt;LF&gt;</w:t>
      </w:r>
    </w:p>
    <w:p w14:paraId="54C4020B" w14:textId="77777777" w:rsidR="00441011" w:rsidRPr="00DB52AA" w:rsidRDefault="00441011" w:rsidP="00041D44">
      <w:pPr>
        <w:ind w:left="708"/>
        <w:rPr>
          <w:i/>
        </w:rPr>
      </w:pPr>
      <w:r w:rsidRPr="00DB52AA">
        <w:rPr>
          <w:i/>
        </w:rPr>
        <w:t>$RSL,MAC+1,</w:t>
      </w:r>
      <w:r w:rsidR="007E0E4A" w:rsidRPr="00DB52AA">
        <w:rPr>
          <w:i/>
        </w:rPr>
        <w:t>D5:20:AB:49:EF:47</w:t>
      </w:r>
      <w:r w:rsidRPr="00DB52AA">
        <w:rPr>
          <w:i/>
        </w:rPr>
        <w:t>&lt;CR&gt;&lt;LF&gt;</w:t>
      </w:r>
    </w:p>
    <w:p w14:paraId="7E8F36D6" w14:textId="77777777" w:rsidR="002D31E6" w:rsidRDefault="002D31E6" w:rsidP="002D31E6">
      <w:pPr>
        <w:pStyle w:val="Titre3"/>
        <w:rPr>
          <w:rFonts w:ascii="Roboto Light" w:hAnsi="Roboto Light"/>
          <w:b/>
          <w:sz w:val="22"/>
          <w:szCs w:val="22"/>
        </w:rPr>
      </w:pPr>
      <w:bookmarkStart w:id="12" w:name="_Toc6571431"/>
      <w:r w:rsidRPr="007D7885">
        <w:rPr>
          <w:rFonts w:ascii="Roboto Light" w:hAnsi="Roboto Light"/>
          <w:b/>
          <w:sz w:val="22"/>
          <w:szCs w:val="22"/>
        </w:rPr>
        <w:t>Command Type I2C</w:t>
      </w:r>
      <w:bookmarkEnd w:id="12"/>
    </w:p>
    <w:p w14:paraId="57379D96" w14:textId="77777777" w:rsidR="007D7885" w:rsidRDefault="007D7885" w:rsidP="00041D44">
      <w:pPr>
        <w:ind w:left="708"/>
      </w:pPr>
      <w:r>
        <w:t>Command to initialize the hardware I2C layer of the device</w:t>
      </w:r>
      <w:r w:rsidR="00843871">
        <w:t>.</w:t>
      </w:r>
    </w:p>
    <w:p w14:paraId="0BA5686D" w14:textId="77777777" w:rsidR="00AD66E2" w:rsidRDefault="00AD66E2" w:rsidP="00DB52AA">
      <w:pPr>
        <w:spacing w:after="0"/>
        <w:ind w:left="708"/>
      </w:pPr>
      <w:r>
        <w:t>Example:</w:t>
      </w:r>
    </w:p>
    <w:p w14:paraId="63A3C469" w14:textId="77777777" w:rsidR="007777BF" w:rsidRPr="00DB52AA" w:rsidRDefault="00AD66E2" w:rsidP="00DB52AA">
      <w:pPr>
        <w:spacing w:after="0"/>
        <w:ind w:left="708"/>
        <w:rPr>
          <w:i/>
        </w:rPr>
      </w:pPr>
      <w:r w:rsidRPr="00DB52AA">
        <w:rPr>
          <w:i/>
        </w:rPr>
        <w:t>$CHK,I2C&lt;CR&gt;&lt;LF&gt;</w:t>
      </w:r>
    </w:p>
    <w:p w14:paraId="1CB2CD6F" w14:textId="77777777" w:rsidR="007777BF" w:rsidRPr="00DB52AA" w:rsidRDefault="007777BF" w:rsidP="00DB52AA">
      <w:pPr>
        <w:spacing w:after="0"/>
        <w:ind w:left="708"/>
        <w:rPr>
          <w:i/>
        </w:rPr>
      </w:pPr>
      <w:r w:rsidRPr="00DB52AA">
        <w:rPr>
          <w:i/>
        </w:rPr>
        <w:t>$ACK,I2C+1&lt;CR&gt;&lt;LF&gt;</w:t>
      </w:r>
    </w:p>
    <w:p w14:paraId="127FD446" w14:textId="77777777" w:rsidR="00AD66E2" w:rsidRPr="00DB52AA" w:rsidRDefault="007777BF" w:rsidP="00041D44">
      <w:pPr>
        <w:ind w:left="708"/>
        <w:rPr>
          <w:i/>
        </w:rPr>
      </w:pPr>
      <w:r w:rsidRPr="00DB52AA">
        <w:rPr>
          <w:i/>
        </w:rPr>
        <w:t>$RSL,I2C+1&lt;CR&gt;&lt;LF&gt;</w:t>
      </w:r>
    </w:p>
    <w:p w14:paraId="4CFF36B4" w14:textId="77777777" w:rsidR="002D31E6" w:rsidRDefault="002D31E6" w:rsidP="002D31E6">
      <w:pPr>
        <w:pStyle w:val="Titre3"/>
        <w:rPr>
          <w:rFonts w:ascii="Roboto Light" w:hAnsi="Roboto Light"/>
          <w:b/>
          <w:sz w:val="22"/>
          <w:szCs w:val="22"/>
        </w:rPr>
      </w:pPr>
      <w:bookmarkStart w:id="13" w:name="_Toc6571432"/>
      <w:r w:rsidRPr="007D7885">
        <w:rPr>
          <w:rFonts w:ascii="Roboto Light" w:hAnsi="Roboto Light"/>
          <w:b/>
          <w:sz w:val="22"/>
          <w:szCs w:val="22"/>
        </w:rPr>
        <w:t>Comm</w:t>
      </w:r>
      <w:r w:rsidRPr="007D7885">
        <w:rPr>
          <w:rFonts w:ascii="Roboto Light" w:hAnsi="Roboto Light"/>
          <w:b/>
        </w:rPr>
        <w:t>a</w:t>
      </w:r>
      <w:r w:rsidRPr="007D7885">
        <w:rPr>
          <w:rFonts w:ascii="Roboto Light" w:hAnsi="Roboto Light"/>
          <w:b/>
          <w:sz w:val="22"/>
          <w:szCs w:val="22"/>
        </w:rPr>
        <w:t>nd Type SPI</w:t>
      </w:r>
      <w:bookmarkEnd w:id="13"/>
    </w:p>
    <w:p w14:paraId="75E276D9" w14:textId="77777777" w:rsidR="000E54D0" w:rsidRDefault="000E54D0" w:rsidP="00041D44">
      <w:pPr>
        <w:ind w:left="708"/>
      </w:pPr>
      <w:r>
        <w:t>Command to initialize the hardware SPI layer of the device</w:t>
      </w:r>
      <w:r w:rsidR="00843871">
        <w:t>.</w:t>
      </w:r>
    </w:p>
    <w:p w14:paraId="0BF64C69" w14:textId="77777777" w:rsidR="00AD66E2" w:rsidRDefault="00AD66E2" w:rsidP="00DB52AA">
      <w:pPr>
        <w:spacing w:after="0"/>
        <w:ind w:left="708"/>
      </w:pPr>
      <w:r>
        <w:t>Example:</w:t>
      </w:r>
    </w:p>
    <w:p w14:paraId="02DE0914" w14:textId="77777777" w:rsidR="00235432" w:rsidRPr="00DB52AA" w:rsidRDefault="00AD66E2" w:rsidP="00DB52AA">
      <w:pPr>
        <w:spacing w:after="0"/>
        <w:ind w:left="708"/>
        <w:rPr>
          <w:i/>
        </w:rPr>
      </w:pPr>
      <w:r w:rsidRPr="00DB52AA">
        <w:rPr>
          <w:i/>
        </w:rPr>
        <w:t>$CHK,SPI&lt;CR&gt;&lt;LF&gt;</w:t>
      </w:r>
    </w:p>
    <w:p w14:paraId="1B0EE8D5" w14:textId="77777777" w:rsidR="00235432" w:rsidRPr="00DB52AA" w:rsidRDefault="00235432" w:rsidP="00DB52AA">
      <w:pPr>
        <w:spacing w:after="0"/>
        <w:ind w:left="708"/>
        <w:rPr>
          <w:i/>
        </w:rPr>
      </w:pPr>
      <w:r w:rsidRPr="00DB52AA">
        <w:rPr>
          <w:i/>
        </w:rPr>
        <w:t>$ACK,SPI+1&lt;CR&gt;&lt;LF&gt;</w:t>
      </w:r>
    </w:p>
    <w:p w14:paraId="2606FF6F" w14:textId="77777777" w:rsidR="00AD66E2" w:rsidRPr="00DB52AA" w:rsidRDefault="00235432" w:rsidP="00041D44">
      <w:pPr>
        <w:ind w:left="708"/>
        <w:rPr>
          <w:i/>
        </w:rPr>
      </w:pPr>
      <w:r w:rsidRPr="00DB52AA">
        <w:rPr>
          <w:i/>
        </w:rPr>
        <w:t>$RSL,SPI+1&lt;CR&gt;&lt;LF&gt;</w:t>
      </w:r>
    </w:p>
    <w:p w14:paraId="75821DD0" w14:textId="77777777" w:rsidR="002D31E6" w:rsidRDefault="002D31E6" w:rsidP="002D31E6">
      <w:pPr>
        <w:pStyle w:val="Titre3"/>
        <w:rPr>
          <w:rFonts w:ascii="Roboto Light" w:hAnsi="Roboto Light"/>
          <w:b/>
          <w:sz w:val="22"/>
          <w:szCs w:val="22"/>
        </w:rPr>
      </w:pPr>
      <w:bookmarkStart w:id="14" w:name="_Toc6571433"/>
      <w:r w:rsidRPr="007D7885">
        <w:rPr>
          <w:rFonts w:ascii="Roboto Light" w:hAnsi="Roboto Light"/>
          <w:b/>
          <w:sz w:val="22"/>
          <w:szCs w:val="22"/>
        </w:rPr>
        <w:t>Command Type ISS</w:t>
      </w:r>
      <w:bookmarkEnd w:id="14"/>
    </w:p>
    <w:p w14:paraId="1BBEA243" w14:textId="77777777" w:rsidR="00843871" w:rsidRDefault="00843871" w:rsidP="00041D44">
      <w:pPr>
        <w:ind w:left="708"/>
      </w:pPr>
      <w:r>
        <w:t>Command to initialize the Sensors o</w:t>
      </w:r>
      <w:r w:rsidR="00B43EE2">
        <w:t>n</w:t>
      </w:r>
      <w:r>
        <w:t xml:space="preserve"> the device</w:t>
      </w:r>
      <w:r w:rsidR="001130A6">
        <w:t>.</w:t>
      </w:r>
    </w:p>
    <w:p w14:paraId="7B6394D1" w14:textId="77777777" w:rsidR="003F18E9" w:rsidRDefault="003F18E9" w:rsidP="00041D44">
      <w:pPr>
        <w:ind w:left="708"/>
      </w:pPr>
      <w:r>
        <w:t>Possible Arguments:</w:t>
      </w:r>
    </w:p>
    <w:p w14:paraId="365103C6" w14:textId="77777777" w:rsidR="003F18E9" w:rsidRDefault="003F18E9" w:rsidP="00041D44">
      <w:pPr>
        <w:pStyle w:val="Paragraphedeliste"/>
        <w:numPr>
          <w:ilvl w:val="0"/>
          <w:numId w:val="10"/>
        </w:numPr>
        <w:ind w:left="1428"/>
      </w:pPr>
      <w:r>
        <w:t>BME for Bosch BME280 sensor.</w:t>
      </w:r>
    </w:p>
    <w:p w14:paraId="5D0A817E" w14:textId="77777777" w:rsidR="003F18E9" w:rsidRDefault="003F18E9" w:rsidP="00041D44">
      <w:pPr>
        <w:pStyle w:val="Paragraphedeliste"/>
        <w:numPr>
          <w:ilvl w:val="0"/>
          <w:numId w:val="10"/>
        </w:numPr>
        <w:ind w:left="1428"/>
      </w:pPr>
      <w:r>
        <w:t>MAX for Maxim MAX44009 sensor.</w:t>
      </w:r>
    </w:p>
    <w:p w14:paraId="7716B24F" w14:textId="77777777" w:rsidR="003F18E9" w:rsidRDefault="003F18E9" w:rsidP="00041D44">
      <w:pPr>
        <w:pStyle w:val="Paragraphedeliste"/>
        <w:numPr>
          <w:ilvl w:val="0"/>
          <w:numId w:val="10"/>
        </w:numPr>
        <w:ind w:left="1428"/>
      </w:pPr>
      <w:r>
        <w:t>LIS for ST LIS2</w:t>
      </w:r>
      <w:r w:rsidR="006263B5">
        <w:t>MDL sensor.</w:t>
      </w:r>
    </w:p>
    <w:p w14:paraId="3CC38459" w14:textId="77777777" w:rsidR="006263B5" w:rsidRDefault="006263B5" w:rsidP="00041D44">
      <w:pPr>
        <w:pStyle w:val="Paragraphedeliste"/>
        <w:numPr>
          <w:ilvl w:val="0"/>
          <w:numId w:val="10"/>
        </w:numPr>
        <w:ind w:left="1428"/>
      </w:pPr>
      <w:r>
        <w:t>LSM for ST LSM6DSL sensor.</w:t>
      </w:r>
    </w:p>
    <w:p w14:paraId="33B929B8" w14:textId="77777777" w:rsidR="006263B5" w:rsidRDefault="006263B5" w:rsidP="00041D44">
      <w:pPr>
        <w:pStyle w:val="Paragraphedeliste"/>
        <w:numPr>
          <w:ilvl w:val="0"/>
          <w:numId w:val="10"/>
        </w:numPr>
        <w:ind w:left="1428"/>
      </w:pPr>
      <w:r>
        <w:t>LTC for Linear LTC2943 sensor.</w:t>
      </w:r>
    </w:p>
    <w:p w14:paraId="61823416" w14:textId="77777777" w:rsidR="004A202C" w:rsidRDefault="004A202C" w:rsidP="00041D44">
      <w:pPr>
        <w:pStyle w:val="Paragraphedeliste"/>
        <w:numPr>
          <w:ilvl w:val="0"/>
          <w:numId w:val="10"/>
        </w:numPr>
        <w:ind w:left="1428"/>
      </w:pPr>
      <w:r>
        <w:t xml:space="preserve">ADX for </w:t>
      </w:r>
      <w:r w:rsidR="00C07015">
        <w:t xml:space="preserve">analog </w:t>
      </w:r>
      <w:r>
        <w:t>ADXL632 sensor.</w:t>
      </w:r>
    </w:p>
    <w:p w14:paraId="5B150B54" w14:textId="77777777" w:rsidR="00D27C1D" w:rsidRDefault="00D27C1D" w:rsidP="00DB52AA">
      <w:pPr>
        <w:spacing w:after="0"/>
        <w:ind w:left="708"/>
      </w:pPr>
      <w:r>
        <w:t>Example:</w:t>
      </w:r>
    </w:p>
    <w:p w14:paraId="51607F77" w14:textId="77777777" w:rsidR="00433478" w:rsidRPr="00DB52AA" w:rsidRDefault="00D27C1D" w:rsidP="00DB52AA">
      <w:pPr>
        <w:spacing w:after="0"/>
        <w:ind w:left="708"/>
        <w:rPr>
          <w:i/>
        </w:rPr>
      </w:pPr>
      <w:r w:rsidRPr="00DB52AA">
        <w:rPr>
          <w:i/>
        </w:rPr>
        <w:t>$CHK,ISS,BME&lt;CR&gt;&lt;LF&gt;</w:t>
      </w:r>
    </w:p>
    <w:p w14:paraId="7E06CBEC" w14:textId="77777777" w:rsidR="005F4C2F" w:rsidRPr="00DB52AA" w:rsidRDefault="00433478" w:rsidP="00DB52AA">
      <w:pPr>
        <w:spacing w:after="0"/>
        <w:ind w:left="708"/>
        <w:rPr>
          <w:i/>
        </w:rPr>
      </w:pPr>
      <w:r w:rsidRPr="00DB52AA">
        <w:rPr>
          <w:i/>
        </w:rPr>
        <w:t>$ACK,ISS,BME+1&lt;CR&gt;&lt;LF&gt;</w:t>
      </w:r>
    </w:p>
    <w:p w14:paraId="65CA18D0" w14:textId="77777777" w:rsidR="00D27C1D" w:rsidRPr="00DB52AA" w:rsidRDefault="005F4C2F" w:rsidP="00DB52AA">
      <w:pPr>
        <w:spacing w:after="0"/>
        <w:ind w:left="708"/>
        <w:rPr>
          <w:i/>
        </w:rPr>
      </w:pPr>
      <w:r w:rsidRPr="00DB52AA">
        <w:rPr>
          <w:i/>
        </w:rPr>
        <w:t>$RSL,ISS,BME+1&lt;CR&gt;&lt;LF&gt;</w:t>
      </w:r>
    </w:p>
    <w:p w14:paraId="1526DBFA" w14:textId="77777777" w:rsidR="00641080" w:rsidRDefault="00641080" w:rsidP="00DB52AA">
      <w:pPr>
        <w:spacing w:after="0"/>
        <w:ind w:left="708"/>
      </w:pPr>
      <w:r>
        <w:t>Or</w:t>
      </w:r>
    </w:p>
    <w:p w14:paraId="0ED1B554" w14:textId="77777777" w:rsidR="00641080" w:rsidRPr="00DB52AA" w:rsidRDefault="00641080" w:rsidP="00041D44">
      <w:pPr>
        <w:ind w:left="708"/>
        <w:rPr>
          <w:i/>
        </w:rPr>
      </w:pPr>
      <w:r w:rsidRPr="00DB52AA">
        <w:rPr>
          <w:i/>
        </w:rPr>
        <w:t>$RSL,ISS,BME+0,I2C&lt;CR&gt;&lt;LF&gt;</w:t>
      </w:r>
    </w:p>
    <w:p w14:paraId="1E261123" w14:textId="77777777" w:rsidR="001130A6" w:rsidRDefault="002D31E6" w:rsidP="001130A6">
      <w:pPr>
        <w:pStyle w:val="Titre3"/>
        <w:rPr>
          <w:rFonts w:ascii="Roboto Light" w:hAnsi="Roboto Light"/>
          <w:b/>
          <w:sz w:val="22"/>
          <w:szCs w:val="22"/>
        </w:rPr>
      </w:pPr>
      <w:bookmarkStart w:id="15" w:name="_Toc6571434"/>
      <w:r w:rsidRPr="007D7885">
        <w:rPr>
          <w:rFonts w:ascii="Roboto Light" w:hAnsi="Roboto Light"/>
          <w:b/>
          <w:sz w:val="22"/>
          <w:szCs w:val="22"/>
        </w:rPr>
        <w:t>Command Type RSS</w:t>
      </w:r>
      <w:bookmarkEnd w:id="15"/>
      <w:r w:rsidR="005767B2"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356C3957" w14:textId="77777777" w:rsidR="005767B2" w:rsidRDefault="001130A6" w:rsidP="00041D44">
      <w:pPr>
        <w:ind w:left="708"/>
      </w:pPr>
      <w:r>
        <w:t>Command to read the Sensors of the device.</w:t>
      </w:r>
    </w:p>
    <w:p w14:paraId="13E09F57" w14:textId="77777777" w:rsidR="00107DE3" w:rsidRDefault="00107DE3" w:rsidP="00041D44">
      <w:pPr>
        <w:ind w:left="708"/>
      </w:pPr>
      <w:r>
        <w:t>Possible arguments are the same as ISS command Type.</w:t>
      </w:r>
      <w:r w:rsidRPr="00107DE3">
        <w:t xml:space="preserve"> </w:t>
      </w:r>
    </w:p>
    <w:p w14:paraId="2B4D9331" w14:textId="77777777" w:rsidR="00107DE3" w:rsidRDefault="00107DE3" w:rsidP="00DB52AA">
      <w:pPr>
        <w:spacing w:after="0"/>
        <w:ind w:left="708"/>
      </w:pPr>
      <w:r>
        <w:t>Example:</w:t>
      </w:r>
    </w:p>
    <w:p w14:paraId="5A147652" w14:textId="77777777" w:rsidR="00107DE3" w:rsidRPr="00DB52AA" w:rsidRDefault="00107DE3" w:rsidP="00DB52AA">
      <w:pPr>
        <w:spacing w:after="0"/>
        <w:ind w:left="708"/>
        <w:rPr>
          <w:i/>
        </w:rPr>
      </w:pPr>
      <w:r w:rsidRPr="00DB52AA">
        <w:rPr>
          <w:i/>
        </w:rPr>
        <w:t>$CHK,RSS,BME&lt;CR&gt;&lt;LF&gt;</w:t>
      </w:r>
    </w:p>
    <w:p w14:paraId="5E0C187B" w14:textId="77777777" w:rsidR="00107DE3" w:rsidRPr="00DB52AA" w:rsidRDefault="00107DE3" w:rsidP="00DB52AA">
      <w:pPr>
        <w:spacing w:after="0"/>
        <w:ind w:left="708"/>
        <w:rPr>
          <w:i/>
        </w:rPr>
      </w:pPr>
      <w:r w:rsidRPr="00DB52AA">
        <w:rPr>
          <w:i/>
        </w:rPr>
        <w:t>$ACK,RSS,BME+1&lt;CR&gt;&lt;LF&gt;</w:t>
      </w:r>
    </w:p>
    <w:p w14:paraId="111407B8" w14:textId="77777777" w:rsidR="00E12BE0" w:rsidRPr="00DB52AA" w:rsidRDefault="00107DE3" w:rsidP="00DB52AA">
      <w:pPr>
        <w:spacing w:after="0"/>
        <w:ind w:left="708"/>
        <w:rPr>
          <w:i/>
        </w:rPr>
      </w:pPr>
      <w:r w:rsidRPr="00DB52AA">
        <w:rPr>
          <w:i/>
        </w:rPr>
        <w:t>$RSL,RSS,BME+1,25.50,983.45,63.23&lt;CR&gt;&lt;LF&gt;</w:t>
      </w:r>
      <w:r w:rsidR="00E12BE0" w:rsidRPr="00DB52AA">
        <w:rPr>
          <w:i/>
        </w:rPr>
        <w:t xml:space="preserve"> </w:t>
      </w:r>
    </w:p>
    <w:p w14:paraId="4878D9F0" w14:textId="77777777" w:rsidR="00E12BE0" w:rsidRDefault="00E12BE0" w:rsidP="00DB52AA">
      <w:pPr>
        <w:spacing w:after="0"/>
        <w:ind w:left="708"/>
      </w:pPr>
      <w:r>
        <w:t>Or</w:t>
      </w:r>
    </w:p>
    <w:p w14:paraId="5F4D9996" w14:textId="77777777" w:rsidR="004A202C" w:rsidRPr="00DB52AA" w:rsidRDefault="00E12BE0" w:rsidP="00041D44">
      <w:pPr>
        <w:ind w:left="708"/>
        <w:rPr>
          <w:i/>
        </w:rPr>
      </w:pPr>
      <w:r w:rsidRPr="00DB52AA">
        <w:rPr>
          <w:i/>
        </w:rPr>
        <w:lastRenderedPageBreak/>
        <w:t>$RSL,RSS,BME+0,ISS&lt;CR&gt;&lt;LF&gt;</w:t>
      </w:r>
    </w:p>
    <w:p w14:paraId="3F0A01AF" w14:textId="77777777" w:rsidR="001130A6" w:rsidRDefault="005767B2" w:rsidP="001130A6">
      <w:pPr>
        <w:pStyle w:val="Titre3"/>
        <w:rPr>
          <w:rFonts w:ascii="Roboto Light" w:hAnsi="Roboto Light"/>
          <w:b/>
          <w:sz w:val="22"/>
          <w:szCs w:val="22"/>
        </w:rPr>
      </w:pPr>
      <w:bookmarkStart w:id="16" w:name="_Toc6571435"/>
      <w:r w:rsidRPr="007D7885">
        <w:rPr>
          <w:rFonts w:ascii="Roboto Light" w:hAnsi="Roboto Light"/>
          <w:b/>
          <w:sz w:val="22"/>
          <w:szCs w:val="22"/>
        </w:rPr>
        <w:t>Command Type LED</w:t>
      </w:r>
      <w:bookmarkEnd w:id="16"/>
      <w:r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7DEF6984" w14:textId="77777777" w:rsidR="005767B2" w:rsidRDefault="001130A6" w:rsidP="00041D44">
      <w:pPr>
        <w:ind w:left="708"/>
      </w:pPr>
      <w:r>
        <w:t>Command to process a blink of all LED of the device.</w:t>
      </w:r>
    </w:p>
    <w:p w14:paraId="64AFF013" w14:textId="77777777" w:rsidR="00D47D06" w:rsidRDefault="00D47D06" w:rsidP="00041D44">
      <w:pPr>
        <w:ind w:left="708"/>
      </w:pPr>
      <w:r>
        <w:t>Since the device cannot confirm the good execution of the command the result is always “?”.</w:t>
      </w:r>
    </w:p>
    <w:p w14:paraId="4C9A044F" w14:textId="77777777" w:rsidR="00D47D06" w:rsidRDefault="00D47D06" w:rsidP="00DB52AA">
      <w:pPr>
        <w:spacing w:after="0"/>
        <w:ind w:left="708"/>
      </w:pPr>
      <w:r>
        <w:t>Example:</w:t>
      </w:r>
    </w:p>
    <w:p w14:paraId="4BA42AC2" w14:textId="77777777" w:rsidR="00D47D06" w:rsidRPr="00DB52AA" w:rsidRDefault="00D47D06" w:rsidP="00DB52AA">
      <w:pPr>
        <w:spacing w:after="0"/>
        <w:ind w:left="708"/>
        <w:rPr>
          <w:i/>
        </w:rPr>
      </w:pPr>
      <w:r w:rsidRPr="00DB52AA">
        <w:rPr>
          <w:i/>
        </w:rPr>
        <w:t>$CHK,LED&lt;CR&gt;&lt;LF&gt;</w:t>
      </w:r>
    </w:p>
    <w:p w14:paraId="74092911" w14:textId="77777777" w:rsidR="00D47D06" w:rsidRPr="00DB52AA" w:rsidRDefault="00D47D06" w:rsidP="00DB52AA">
      <w:pPr>
        <w:spacing w:after="0"/>
        <w:ind w:left="708"/>
        <w:rPr>
          <w:i/>
        </w:rPr>
      </w:pPr>
      <w:r w:rsidRPr="00DB52AA">
        <w:rPr>
          <w:i/>
        </w:rPr>
        <w:t>$ACK, LED+1&lt;CR&gt;&lt;LF&gt;</w:t>
      </w:r>
    </w:p>
    <w:p w14:paraId="1E797427" w14:textId="77777777" w:rsidR="00D47D06" w:rsidRPr="00DB52AA" w:rsidRDefault="00D47D06" w:rsidP="00041D44">
      <w:pPr>
        <w:ind w:left="708"/>
        <w:rPr>
          <w:i/>
        </w:rPr>
      </w:pPr>
      <w:r w:rsidRPr="00DB52AA">
        <w:rPr>
          <w:i/>
        </w:rPr>
        <w:t xml:space="preserve">$RSL,LED+?&lt;CR&gt;&lt;LF&gt; </w:t>
      </w:r>
    </w:p>
    <w:p w14:paraId="3469C320" w14:textId="77777777" w:rsidR="001130A6" w:rsidRDefault="005767B2" w:rsidP="001130A6">
      <w:pPr>
        <w:pStyle w:val="Titre3"/>
        <w:rPr>
          <w:rFonts w:ascii="Roboto Light" w:hAnsi="Roboto Light"/>
          <w:b/>
          <w:sz w:val="22"/>
          <w:szCs w:val="22"/>
        </w:rPr>
      </w:pPr>
      <w:bookmarkStart w:id="17" w:name="_Toc6571436"/>
      <w:r w:rsidRPr="007D7885">
        <w:rPr>
          <w:rFonts w:ascii="Roboto Light" w:hAnsi="Roboto Light"/>
          <w:b/>
          <w:sz w:val="22"/>
          <w:szCs w:val="22"/>
        </w:rPr>
        <w:t>Command Type BUZ</w:t>
      </w:r>
      <w:bookmarkEnd w:id="17"/>
      <w:r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586F7CFD" w14:textId="77777777" w:rsidR="00B052B2" w:rsidRDefault="001130A6" w:rsidP="00041D44">
      <w:pPr>
        <w:ind w:left="708"/>
      </w:pPr>
      <w:r>
        <w:t>Command to process a buzzer.</w:t>
      </w:r>
      <w:r w:rsidR="00D47D06" w:rsidRPr="00D47D06">
        <w:t xml:space="preserve"> </w:t>
      </w:r>
    </w:p>
    <w:p w14:paraId="481AD1FF" w14:textId="77777777" w:rsidR="00B052B2" w:rsidRDefault="00B052B2" w:rsidP="00041D44">
      <w:pPr>
        <w:ind w:left="708"/>
      </w:pPr>
      <w:r>
        <w:t xml:space="preserve">As LED Command, since the device </w:t>
      </w:r>
      <w:r w:rsidR="0014703B">
        <w:t>cannot</w:t>
      </w:r>
      <w:r>
        <w:t xml:space="preserve"> confirm the good execution of the command the result is always “?”.</w:t>
      </w:r>
    </w:p>
    <w:p w14:paraId="47F7068B" w14:textId="77777777" w:rsidR="00B052B2" w:rsidRDefault="00D47D06" w:rsidP="00DB52AA">
      <w:pPr>
        <w:spacing w:after="0"/>
        <w:ind w:left="708"/>
      </w:pPr>
      <w:r>
        <w:t>Example:</w:t>
      </w:r>
      <w:r w:rsidR="00B052B2" w:rsidRPr="00B052B2">
        <w:t xml:space="preserve"> </w:t>
      </w:r>
    </w:p>
    <w:p w14:paraId="6AC2D357" w14:textId="77777777" w:rsidR="00B052B2" w:rsidRPr="00DB52AA" w:rsidRDefault="00B052B2" w:rsidP="00DB52AA">
      <w:pPr>
        <w:spacing w:after="0"/>
        <w:ind w:left="708"/>
        <w:rPr>
          <w:i/>
        </w:rPr>
      </w:pPr>
      <w:r w:rsidRPr="00DB52AA">
        <w:rPr>
          <w:i/>
        </w:rPr>
        <w:t>$CHK,BUZ&lt;CR&gt;&lt;LF&gt;</w:t>
      </w:r>
    </w:p>
    <w:p w14:paraId="4F32B06F" w14:textId="77777777" w:rsidR="00B052B2" w:rsidRPr="00DB52AA" w:rsidRDefault="00B052B2" w:rsidP="00DB52AA">
      <w:pPr>
        <w:spacing w:after="0"/>
        <w:ind w:left="708"/>
        <w:rPr>
          <w:i/>
        </w:rPr>
      </w:pPr>
      <w:r w:rsidRPr="00DB52AA">
        <w:rPr>
          <w:i/>
        </w:rPr>
        <w:t>$ACK,BUZ+1&lt;CR&gt;&lt;LF&gt;</w:t>
      </w:r>
    </w:p>
    <w:p w14:paraId="66A76784" w14:textId="77777777" w:rsidR="00B052B2" w:rsidRPr="00DB52AA" w:rsidRDefault="00B052B2" w:rsidP="00041D44">
      <w:pPr>
        <w:ind w:left="708"/>
        <w:rPr>
          <w:i/>
        </w:rPr>
      </w:pPr>
      <w:r w:rsidRPr="00DB52AA">
        <w:rPr>
          <w:i/>
        </w:rPr>
        <w:t xml:space="preserve">$RSL,BUZ+?&lt;CR&gt;&lt;LF&gt; </w:t>
      </w:r>
    </w:p>
    <w:p w14:paraId="3F3B20F3" w14:textId="77777777" w:rsidR="001130A6" w:rsidRDefault="005767B2" w:rsidP="00B052B2">
      <w:pPr>
        <w:rPr>
          <w:rFonts w:ascii="Roboto Light" w:hAnsi="Roboto Light"/>
          <w:b/>
        </w:rPr>
      </w:pPr>
      <w:r w:rsidRPr="007D7885">
        <w:rPr>
          <w:rFonts w:ascii="Roboto Light" w:hAnsi="Roboto Light"/>
          <w:b/>
        </w:rPr>
        <w:t xml:space="preserve">Command Type CSF </w:t>
      </w:r>
    </w:p>
    <w:p w14:paraId="5A6BD6A1" w14:textId="77777777" w:rsidR="005767B2" w:rsidRDefault="001130A6" w:rsidP="00041D44">
      <w:pPr>
        <w:ind w:left="708"/>
      </w:pPr>
      <w:r>
        <w:t xml:space="preserve">Command to initiate a communication over UART with the SigFox component on the device. </w:t>
      </w:r>
    </w:p>
    <w:p w14:paraId="7615BBD9" w14:textId="77777777" w:rsidR="00F84D43" w:rsidRDefault="00F84D43" w:rsidP="00041D44">
      <w:pPr>
        <w:ind w:left="708"/>
      </w:pPr>
      <w:r>
        <w:t>In case of success, the result is always Device PAC then Device ID.</w:t>
      </w:r>
    </w:p>
    <w:p w14:paraId="3AD45A1C" w14:textId="77777777" w:rsidR="006E6CB1" w:rsidRDefault="006E6CB1" w:rsidP="00DB52AA">
      <w:pPr>
        <w:spacing w:after="0"/>
        <w:ind w:left="708"/>
      </w:pPr>
      <w:r>
        <w:t>Example:</w:t>
      </w:r>
      <w:r w:rsidRPr="006E6CB1">
        <w:t xml:space="preserve"> </w:t>
      </w:r>
    </w:p>
    <w:p w14:paraId="7F91BBC2" w14:textId="77777777" w:rsidR="006E6CB1" w:rsidRPr="00DB52AA" w:rsidRDefault="006E6CB1" w:rsidP="00DB52AA">
      <w:pPr>
        <w:spacing w:after="0"/>
        <w:ind w:left="708"/>
        <w:rPr>
          <w:i/>
        </w:rPr>
      </w:pPr>
      <w:r w:rsidRPr="00DB52AA">
        <w:rPr>
          <w:i/>
        </w:rPr>
        <w:t>$CHK,CSF&lt;CR&gt;&lt;LF&gt;</w:t>
      </w:r>
    </w:p>
    <w:p w14:paraId="14DD0EA5" w14:textId="77777777" w:rsidR="006E6CB1" w:rsidRPr="00DB52AA" w:rsidRDefault="006E6CB1" w:rsidP="00DB52AA">
      <w:pPr>
        <w:spacing w:after="0"/>
        <w:ind w:left="708"/>
        <w:rPr>
          <w:i/>
        </w:rPr>
      </w:pPr>
      <w:r w:rsidRPr="00DB52AA">
        <w:rPr>
          <w:i/>
        </w:rPr>
        <w:t>$ACK,CSF+1&lt;CR&gt;&lt;LF&gt;</w:t>
      </w:r>
    </w:p>
    <w:p w14:paraId="7F878B81" w14:textId="77777777" w:rsidR="006E6CB1" w:rsidRPr="00DB52AA" w:rsidRDefault="006E6CB1" w:rsidP="00041D44">
      <w:pPr>
        <w:ind w:left="708"/>
        <w:rPr>
          <w:i/>
        </w:rPr>
      </w:pPr>
      <w:r w:rsidRPr="00DB52AA">
        <w:rPr>
          <w:i/>
        </w:rPr>
        <w:t xml:space="preserve">$RSL,CSF+1,FDE07CC5F3CC56A7,0030D2F4&lt;CR&gt;&lt;LF&gt; </w:t>
      </w:r>
    </w:p>
    <w:p w14:paraId="0DFFE394" w14:textId="77777777" w:rsidR="00CB028C" w:rsidRDefault="005767B2" w:rsidP="00CB028C">
      <w:pPr>
        <w:pStyle w:val="Titre3"/>
        <w:rPr>
          <w:rFonts w:ascii="Roboto Light" w:hAnsi="Roboto Light"/>
          <w:b/>
          <w:sz w:val="22"/>
          <w:szCs w:val="22"/>
        </w:rPr>
      </w:pPr>
      <w:bookmarkStart w:id="18" w:name="_Toc6571437"/>
      <w:r w:rsidRPr="007D7885">
        <w:rPr>
          <w:rFonts w:ascii="Roboto Light" w:hAnsi="Roboto Light"/>
          <w:b/>
          <w:sz w:val="22"/>
          <w:szCs w:val="22"/>
        </w:rPr>
        <w:t>Command Type SFC</w:t>
      </w:r>
      <w:bookmarkEnd w:id="18"/>
      <w:r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2CCA673B" w14:textId="77777777" w:rsidR="001029AC" w:rsidRDefault="00CB028C" w:rsidP="001029AC">
      <w:pPr>
        <w:ind w:left="708"/>
      </w:pPr>
      <w:r>
        <w:t xml:space="preserve">Command to generate an RF clock wave corresponding to the </w:t>
      </w:r>
      <w:r w:rsidR="003C7661">
        <w:t>SigFox</w:t>
      </w:r>
      <w:r>
        <w:t xml:space="preserve"> Frequency </w:t>
      </w:r>
      <w:r w:rsidR="003C7661">
        <w:t>868.0M</w:t>
      </w:r>
      <w:r>
        <w:t xml:space="preserve">Hz. </w:t>
      </w:r>
    </w:p>
    <w:p w14:paraId="6BE6FA54" w14:textId="77777777" w:rsidR="001029AC" w:rsidRDefault="001029AC" w:rsidP="001029AC">
      <w:pPr>
        <w:ind w:left="708"/>
      </w:pPr>
      <w:r>
        <w:t>This command is a toggle.</w:t>
      </w:r>
    </w:p>
    <w:p w14:paraId="171E55B0" w14:textId="77777777" w:rsidR="001029AC" w:rsidRDefault="001029AC" w:rsidP="00DB52AA">
      <w:pPr>
        <w:spacing w:after="0"/>
        <w:ind w:left="708"/>
      </w:pPr>
      <w:r>
        <w:t>Example:</w:t>
      </w:r>
    </w:p>
    <w:p w14:paraId="01CA0D72" w14:textId="77777777" w:rsidR="001029AC" w:rsidRPr="00DB52AA" w:rsidRDefault="001029AC" w:rsidP="00DB52AA">
      <w:pPr>
        <w:spacing w:after="0"/>
        <w:ind w:left="708"/>
        <w:rPr>
          <w:i/>
        </w:rPr>
      </w:pPr>
      <w:r w:rsidRPr="00DB52AA">
        <w:rPr>
          <w:i/>
        </w:rPr>
        <w:t>$CHK,CSF&lt;CR&gt;&lt;LF&gt;</w:t>
      </w:r>
    </w:p>
    <w:p w14:paraId="3F726CFC" w14:textId="77777777" w:rsidR="001029AC" w:rsidRPr="00DB52AA" w:rsidRDefault="001029AC" w:rsidP="001029AC">
      <w:pPr>
        <w:ind w:left="708"/>
        <w:rPr>
          <w:i/>
        </w:rPr>
      </w:pPr>
      <w:r w:rsidRPr="00DB52AA">
        <w:rPr>
          <w:i/>
        </w:rPr>
        <w:t>$ACK,CSF+1&lt;CR&gt;&lt;LF&gt;</w:t>
      </w:r>
    </w:p>
    <w:p w14:paraId="23CBDD96" w14:textId="77777777" w:rsidR="001029AC" w:rsidRDefault="001029AC" w:rsidP="00DB52AA">
      <w:pPr>
        <w:spacing w:after="0"/>
        <w:ind w:left="708"/>
      </w:pPr>
      <w:r>
        <w:t>Result on start:</w:t>
      </w:r>
    </w:p>
    <w:p w14:paraId="5F008C65" w14:textId="77777777" w:rsidR="001029AC" w:rsidRPr="00DB52AA" w:rsidRDefault="001029AC" w:rsidP="001029AC">
      <w:pPr>
        <w:ind w:left="708"/>
        <w:rPr>
          <w:i/>
        </w:rPr>
      </w:pPr>
      <w:r w:rsidRPr="00DB52AA">
        <w:rPr>
          <w:i/>
        </w:rPr>
        <w:t>$RSL,CSF+?&lt;CR&gt;&lt;LF&gt;</w:t>
      </w:r>
    </w:p>
    <w:p w14:paraId="3316F4C8" w14:textId="77777777" w:rsidR="001029AC" w:rsidRDefault="001029AC" w:rsidP="00DB52AA">
      <w:pPr>
        <w:spacing w:after="0"/>
        <w:ind w:left="708"/>
      </w:pPr>
      <w:r>
        <w:t>Result on stop</w:t>
      </w:r>
    </w:p>
    <w:p w14:paraId="12B95A53" w14:textId="77777777" w:rsidR="005767B2" w:rsidRPr="00DB52AA" w:rsidRDefault="001029AC" w:rsidP="001029AC">
      <w:pPr>
        <w:ind w:left="708"/>
        <w:rPr>
          <w:rFonts w:ascii="Roboto Light" w:hAnsi="Roboto Light"/>
          <w:b/>
          <w:i/>
        </w:rPr>
      </w:pPr>
      <w:r w:rsidRPr="00DB52AA">
        <w:rPr>
          <w:i/>
        </w:rPr>
        <w:t>$RSL,CSF+1&lt;CR&gt;&lt;LF&gt;</w:t>
      </w:r>
    </w:p>
    <w:p w14:paraId="6BCAE86F" w14:textId="77777777" w:rsidR="00AA625F" w:rsidRDefault="005767B2" w:rsidP="00AA625F">
      <w:pPr>
        <w:pStyle w:val="Titre3"/>
        <w:rPr>
          <w:rFonts w:ascii="Roboto Light" w:hAnsi="Roboto Light"/>
          <w:b/>
          <w:sz w:val="22"/>
          <w:szCs w:val="22"/>
        </w:rPr>
      </w:pPr>
      <w:bookmarkStart w:id="19" w:name="_Toc6571438"/>
      <w:r w:rsidRPr="007D7885">
        <w:rPr>
          <w:rFonts w:ascii="Roboto Light" w:hAnsi="Roboto Light"/>
          <w:b/>
          <w:sz w:val="22"/>
          <w:szCs w:val="22"/>
        </w:rPr>
        <w:t>Command Type GPS</w:t>
      </w:r>
      <w:bookmarkEnd w:id="19"/>
      <w:r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6243D2B3" w14:textId="77777777" w:rsidR="00CB028C" w:rsidRDefault="00AA625F" w:rsidP="00785431">
      <w:pPr>
        <w:ind w:left="708"/>
      </w:pPr>
      <w:r>
        <w:t xml:space="preserve">Command to initiate a communication over UART with the GPS component on the device. </w:t>
      </w:r>
    </w:p>
    <w:p w14:paraId="5EF6F7EA" w14:textId="77777777" w:rsidR="00785431" w:rsidRDefault="00785431" w:rsidP="00785431">
      <w:pPr>
        <w:ind w:left="708"/>
      </w:pPr>
      <w:r>
        <w:t>The result of this command is the output of the GPS so all the NMEA frames.</w:t>
      </w:r>
    </w:p>
    <w:p w14:paraId="4391B283" w14:textId="77777777" w:rsidR="00785431" w:rsidRDefault="00785431" w:rsidP="00DB52AA">
      <w:pPr>
        <w:spacing w:after="0"/>
        <w:ind w:left="708"/>
      </w:pPr>
      <w:r>
        <w:t>Example:</w:t>
      </w:r>
    </w:p>
    <w:p w14:paraId="477A11A6" w14:textId="77777777" w:rsidR="00785431" w:rsidRPr="00DB52AA" w:rsidRDefault="00785431" w:rsidP="00DB52AA">
      <w:pPr>
        <w:spacing w:after="0"/>
        <w:ind w:left="708"/>
        <w:rPr>
          <w:i/>
        </w:rPr>
      </w:pPr>
      <w:r w:rsidRPr="00DB52AA">
        <w:rPr>
          <w:i/>
        </w:rPr>
        <w:lastRenderedPageBreak/>
        <w:t>$CHK,</w:t>
      </w:r>
      <w:r w:rsidR="00CC49AA" w:rsidRPr="00DB52AA">
        <w:rPr>
          <w:i/>
        </w:rPr>
        <w:t>GPS</w:t>
      </w:r>
      <w:r w:rsidRPr="00DB52AA">
        <w:rPr>
          <w:i/>
        </w:rPr>
        <w:t>&lt;CR&gt;&lt;LF&gt;</w:t>
      </w:r>
    </w:p>
    <w:p w14:paraId="3103E0C7" w14:textId="77777777" w:rsidR="00785431" w:rsidRPr="00DB52AA" w:rsidRDefault="00785431" w:rsidP="00DB52AA">
      <w:pPr>
        <w:spacing w:after="0"/>
        <w:ind w:left="708"/>
        <w:rPr>
          <w:i/>
        </w:rPr>
      </w:pPr>
      <w:r w:rsidRPr="00DB52AA">
        <w:rPr>
          <w:i/>
        </w:rPr>
        <w:t>$ACK,</w:t>
      </w:r>
      <w:r w:rsidR="00CC49AA" w:rsidRPr="00DB52AA">
        <w:rPr>
          <w:i/>
        </w:rPr>
        <w:t>GPS</w:t>
      </w:r>
      <w:r w:rsidRPr="00DB52AA">
        <w:rPr>
          <w:i/>
        </w:rPr>
        <w:t>+1&lt;CR&gt;&lt;LF&gt;</w:t>
      </w:r>
    </w:p>
    <w:p w14:paraId="7CD2F31A" w14:textId="77777777" w:rsidR="00785431" w:rsidRPr="00DB52AA" w:rsidRDefault="00785431" w:rsidP="00F93CBF">
      <w:pPr>
        <w:ind w:left="708"/>
        <w:rPr>
          <w:i/>
        </w:rPr>
      </w:pPr>
      <w:r w:rsidRPr="00785431">
        <w:rPr>
          <w:i/>
        </w:rPr>
        <w:t>$GPGGA,123519,4807.038,N,01131.000,E,1,08,0.9,545.4,M,46.9,M,,*47</w:t>
      </w:r>
      <w:r w:rsidR="00F93CBF" w:rsidRPr="00DB52AA">
        <w:rPr>
          <w:i/>
        </w:rPr>
        <w:t>&lt;CR&gt;&lt;LF&gt;</w:t>
      </w:r>
    </w:p>
    <w:p w14:paraId="43C53138" w14:textId="77777777" w:rsidR="00B43EE2" w:rsidRDefault="005767B2" w:rsidP="00B43EE2">
      <w:pPr>
        <w:pStyle w:val="Titre3"/>
        <w:rPr>
          <w:rFonts w:ascii="Roboto Light" w:hAnsi="Roboto Light"/>
          <w:b/>
          <w:sz w:val="22"/>
          <w:szCs w:val="22"/>
        </w:rPr>
      </w:pPr>
      <w:bookmarkStart w:id="20" w:name="_Toc6571439"/>
      <w:r w:rsidRPr="007D7885">
        <w:rPr>
          <w:rFonts w:ascii="Roboto Light" w:hAnsi="Roboto Light"/>
          <w:b/>
          <w:sz w:val="22"/>
          <w:szCs w:val="22"/>
        </w:rPr>
        <w:t>Command Type BLE</w:t>
      </w:r>
      <w:bookmarkEnd w:id="20"/>
      <w:r w:rsidR="00D013B4"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7EFE0616" w14:textId="77777777" w:rsidR="00D013B4" w:rsidRDefault="00B43EE2" w:rsidP="00041D44">
      <w:pPr>
        <w:ind w:left="708"/>
      </w:pPr>
      <w:r>
        <w:t xml:space="preserve">Command to generate an RF clock wave corresponding to the Bluetooth Frequency 2.4GHz. </w:t>
      </w:r>
    </w:p>
    <w:p w14:paraId="723C648A" w14:textId="77777777" w:rsidR="00FB41CC" w:rsidRDefault="00FB41CC" w:rsidP="00041D44">
      <w:pPr>
        <w:ind w:left="708"/>
      </w:pPr>
      <w:r>
        <w:t>This command is a toggle</w:t>
      </w:r>
      <w:r w:rsidR="001029AC">
        <w:t>.</w:t>
      </w:r>
    </w:p>
    <w:p w14:paraId="11E9E75D" w14:textId="77777777" w:rsidR="00B23134" w:rsidRDefault="00B23134" w:rsidP="00DB52AA">
      <w:pPr>
        <w:spacing w:after="0"/>
        <w:ind w:left="708"/>
      </w:pPr>
      <w:r>
        <w:t>Example:</w:t>
      </w:r>
    </w:p>
    <w:p w14:paraId="555D9D8C" w14:textId="77777777" w:rsidR="00B23134" w:rsidRPr="00DB52AA" w:rsidRDefault="00B23134" w:rsidP="00DB52AA">
      <w:pPr>
        <w:spacing w:after="0"/>
        <w:ind w:left="708"/>
        <w:rPr>
          <w:i/>
        </w:rPr>
      </w:pPr>
      <w:r w:rsidRPr="00DB52AA">
        <w:rPr>
          <w:i/>
        </w:rPr>
        <w:t>$CHK,BLE&lt;CR&gt;&lt;LF&gt;</w:t>
      </w:r>
    </w:p>
    <w:p w14:paraId="0371D7A2" w14:textId="77777777" w:rsidR="00B83460" w:rsidRPr="00DB52AA" w:rsidRDefault="00B23134" w:rsidP="00B83460">
      <w:pPr>
        <w:ind w:left="708"/>
        <w:rPr>
          <w:i/>
        </w:rPr>
      </w:pPr>
      <w:r w:rsidRPr="00DB52AA">
        <w:rPr>
          <w:i/>
        </w:rPr>
        <w:t>$ACK,BLE+1&lt;CR&gt;&lt;LF&gt;</w:t>
      </w:r>
    </w:p>
    <w:p w14:paraId="416A182D" w14:textId="77777777" w:rsidR="00FB41CC" w:rsidRDefault="00FB41CC" w:rsidP="00DB52AA">
      <w:pPr>
        <w:spacing w:after="0"/>
        <w:ind w:left="708"/>
      </w:pPr>
      <w:r>
        <w:t>Result on start:</w:t>
      </w:r>
    </w:p>
    <w:p w14:paraId="1E2E4447" w14:textId="77777777" w:rsidR="00B83460" w:rsidRPr="00DB52AA" w:rsidRDefault="00B83460" w:rsidP="00B83460">
      <w:pPr>
        <w:ind w:left="708"/>
        <w:rPr>
          <w:i/>
        </w:rPr>
      </w:pPr>
      <w:r w:rsidRPr="00DB52AA">
        <w:rPr>
          <w:i/>
        </w:rPr>
        <w:t>$RSL,BLE+?&lt;CR&gt;&lt;LF&gt;</w:t>
      </w:r>
    </w:p>
    <w:p w14:paraId="6FFE07AB" w14:textId="77777777" w:rsidR="00FB41CC" w:rsidRDefault="00FB41CC" w:rsidP="00DB52AA">
      <w:pPr>
        <w:spacing w:after="0"/>
        <w:ind w:left="708"/>
      </w:pPr>
      <w:r>
        <w:t>Result on stop</w:t>
      </w:r>
    </w:p>
    <w:p w14:paraId="7F792DF1" w14:textId="77777777" w:rsidR="00B23134" w:rsidRPr="00D96BB0" w:rsidRDefault="00FB41CC" w:rsidP="00041D44">
      <w:pPr>
        <w:ind w:left="708"/>
      </w:pPr>
      <w:r>
        <w:t>$RSL,BLE+1&lt;CR&gt;&lt;LF&gt;</w:t>
      </w:r>
    </w:p>
    <w:p w14:paraId="66E47C72" w14:textId="77777777" w:rsidR="00D013B4" w:rsidRDefault="00D013B4" w:rsidP="00D013B4">
      <w:pPr>
        <w:pStyle w:val="Titre3"/>
        <w:rPr>
          <w:rFonts w:ascii="Roboto Light" w:hAnsi="Roboto Light"/>
          <w:b/>
          <w:sz w:val="22"/>
          <w:szCs w:val="22"/>
        </w:rPr>
      </w:pPr>
      <w:bookmarkStart w:id="21" w:name="_Toc6571440"/>
      <w:r w:rsidRPr="007D7885">
        <w:rPr>
          <w:rFonts w:ascii="Roboto Light" w:hAnsi="Roboto Light"/>
          <w:b/>
          <w:sz w:val="22"/>
          <w:szCs w:val="22"/>
        </w:rPr>
        <w:t>Command Type INT</w:t>
      </w:r>
      <w:bookmarkEnd w:id="21"/>
      <w:r w:rsidRPr="007D7885">
        <w:rPr>
          <w:rFonts w:ascii="Roboto Light" w:hAnsi="Roboto Light"/>
          <w:b/>
          <w:sz w:val="22"/>
          <w:szCs w:val="22"/>
        </w:rPr>
        <w:t xml:space="preserve"> </w:t>
      </w:r>
    </w:p>
    <w:p w14:paraId="66871207" w14:textId="77777777" w:rsidR="00D96BB0" w:rsidRPr="00D96BB0" w:rsidRDefault="00D96BB0" w:rsidP="00041D44">
      <w:pPr>
        <w:ind w:left="708"/>
      </w:pPr>
      <w:r>
        <w:t xml:space="preserve">Command to check interruption electronic line of the different sensors on the device. </w:t>
      </w:r>
    </w:p>
    <w:p w14:paraId="66CB96F8" w14:textId="77777777" w:rsidR="00D96BB0" w:rsidRDefault="00D013B4" w:rsidP="00D96BB0">
      <w:pPr>
        <w:pStyle w:val="Titre3"/>
        <w:rPr>
          <w:rFonts w:ascii="Roboto Light" w:hAnsi="Roboto Light"/>
          <w:b/>
          <w:sz w:val="22"/>
          <w:szCs w:val="22"/>
        </w:rPr>
      </w:pPr>
      <w:bookmarkStart w:id="22" w:name="_Toc6571441"/>
      <w:r w:rsidRPr="007D7885">
        <w:rPr>
          <w:rFonts w:ascii="Roboto Light" w:hAnsi="Roboto Light"/>
          <w:b/>
          <w:sz w:val="22"/>
          <w:szCs w:val="22"/>
        </w:rPr>
        <w:t>Command Type LPM</w:t>
      </w:r>
      <w:bookmarkEnd w:id="22"/>
      <w:r w:rsidR="00D96BB0" w:rsidRPr="00D96BB0">
        <w:rPr>
          <w:rFonts w:ascii="Roboto Light" w:hAnsi="Roboto Light"/>
          <w:b/>
          <w:sz w:val="22"/>
          <w:szCs w:val="22"/>
        </w:rPr>
        <w:t xml:space="preserve"> </w:t>
      </w:r>
    </w:p>
    <w:p w14:paraId="2B6B8EAC" w14:textId="77777777" w:rsidR="00EA5D1D" w:rsidRDefault="00D96BB0" w:rsidP="00EA5D1D">
      <w:pPr>
        <w:ind w:left="708"/>
      </w:pPr>
      <w:r>
        <w:t xml:space="preserve">Command to put the device in the deepest power consumption mode. </w:t>
      </w:r>
    </w:p>
    <w:p w14:paraId="584D2982" w14:textId="77777777" w:rsidR="0014703B" w:rsidRDefault="0014703B" w:rsidP="00EA5D1D">
      <w:pPr>
        <w:ind w:left="708"/>
      </w:pPr>
      <w:r>
        <w:t>To test this mode properly, send the command and close the RTT Viewer and disconnect the JLINK.</w:t>
      </w:r>
    </w:p>
    <w:p w14:paraId="233E55F1" w14:textId="77777777" w:rsidR="00EA5D1D" w:rsidRDefault="00EA5D1D" w:rsidP="00DB52AA">
      <w:pPr>
        <w:spacing w:after="0"/>
        <w:ind w:left="708"/>
      </w:pPr>
      <w:r>
        <w:t>Example:</w:t>
      </w:r>
      <w:r w:rsidRPr="00B052B2">
        <w:t xml:space="preserve"> </w:t>
      </w:r>
    </w:p>
    <w:p w14:paraId="2973BFBD" w14:textId="77777777" w:rsidR="00EA5D1D" w:rsidRPr="00DB52AA" w:rsidRDefault="00EA5D1D" w:rsidP="00DB52AA">
      <w:pPr>
        <w:spacing w:after="0"/>
        <w:ind w:left="708"/>
        <w:rPr>
          <w:i/>
        </w:rPr>
      </w:pPr>
      <w:r w:rsidRPr="00DB52AA">
        <w:rPr>
          <w:i/>
        </w:rPr>
        <w:t>$CHK,LPM&lt;CR&gt;&lt;LF&gt;</w:t>
      </w:r>
    </w:p>
    <w:p w14:paraId="588F908C" w14:textId="77777777" w:rsidR="00EA5D1D" w:rsidRPr="00DB52AA" w:rsidRDefault="00EA5D1D" w:rsidP="00DB52AA">
      <w:pPr>
        <w:spacing w:after="0"/>
        <w:ind w:left="708"/>
        <w:rPr>
          <w:i/>
        </w:rPr>
      </w:pPr>
      <w:r w:rsidRPr="00DB52AA">
        <w:rPr>
          <w:i/>
        </w:rPr>
        <w:t>$ACK,LPM+1&lt;CR&gt;&lt;LF&gt;</w:t>
      </w:r>
    </w:p>
    <w:p w14:paraId="16A9315D" w14:textId="6A97DE39" w:rsidR="002D31E6" w:rsidRDefault="00EA5D1D" w:rsidP="00DF63B0">
      <w:pPr>
        <w:ind w:left="708"/>
        <w:rPr>
          <w:i/>
        </w:rPr>
      </w:pPr>
      <w:r w:rsidRPr="00DB52AA">
        <w:rPr>
          <w:i/>
        </w:rPr>
        <w:t>$RSL,LPM+</w:t>
      </w:r>
      <w:r w:rsidR="00A34DF4" w:rsidRPr="00DB52AA">
        <w:rPr>
          <w:i/>
        </w:rPr>
        <w:t>1</w:t>
      </w:r>
      <w:r w:rsidRPr="00DB52AA">
        <w:rPr>
          <w:i/>
        </w:rPr>
        <w:t xml:space="preserve">&lt;CR&gt;&lt;LF&gt; </w:t>
      </w:r>
    </w:p>
    <w:p w14:paraId="13F32B3A" w14:textId="51F4A21F" w:rsidR="008C4D45" w:rsidRDefault="008C4D45" w:rsidP="008C4D45">
      <w:pPr>
        <w:pStyle w:val="Titre3"/>
        <w:rPr>
          <w:rFonts w:ascii="Roboto Light" w:hAnsi="Roboto Light"/>
          <w:b/>
          <w:sz w:val="22"/>
          <w:szCs w:val="22"/>
        </w:rPr>
      </w:pPr>
      <w:r w:rsidRPr="007D7885">
        <w:rPr>
          <w:rFonts w:ascii="Roboto Light" w:hAnsi="Roboto Light"/>
          <w:b/>
          <w:sz w:val="22"/>
          <w:szCs w:val="22"/>
        </w:rPr>
        <w:t xml:space="preserve">Command Type </w:t>
      </w:r>
      <w:r>
        <w:rPr>
          <w:rFonts w:ascii="Roboto Light" w:hAnsi="Roboto Light"/>
          <w:b/>
          <w:sz w:val="22"/>
          <w:szCs w:val="22"/>
        </w:rPr>
        <w:t>CFG</w:t>
      </w:r>
      <w:r w:rsidRPr="00D96BB0">
        <w:rPr>
          <w:rFonts w:ascii="Roboto Light" w:hAnsi="Roboto Light"/>
          <w:b/>
          <w:sz w:val="22"/>
          <w:szCs w:val="22"/>
        </w:rPr>
        <w:t xml:space="preserve"> </w:t>
      </w:r>
    </w:p>
    <w:p w14:paraId="72CE1CF2" w14:textId="7478F7C5" w:rsidR="008C4D45" w:rsidRDefault="008C4D45" w:rsidP="008C4D45">
      <w:pPr>
        <w:ind w:left="708"/>
      </w:pPr>
      <w:r>
        <w:t xml:space="preserve">Command to configure sensors and get data. </w:t>
      </w:r>
    </w:p>
    <w:p w14:paraId="552771F1" w14:textId="77777777" w:rsidR="000A0113" w:rsidRDefault="00FC0FAD" w:rsidP="000A0113">
      <w:pPr>
        <w:pStyle w:val="Paragraphedeliste"/>
        <w:numPr>
          <w:ilvl w:val="0"/>
          <w:numId w:val="10"/>
        </w:numPr>
      </w:pPr>
      <w:r w:rsidRPr="004E2928">
        <w:rPr>
          <w:b/>
          <w:bCs/>
        </w:rPr>
        <w:t>MAX17205</w:t>
      </w:r>
      <w:r w:rsidR="004E2928" w:rsidRPr="004E2928">
        <w:rPr>
          <w:b/>
          <w:bCs/>
        </w:rPr>
        <w:t xml:space="preserve"> (gauge)</w:t>
      </w:r>
      <w:r w:rsidR="008C4D45">
        <w:t>:</w:t>
      </w:r>
      <w:r w:rsidR="008C4D45" w:rsidRPr="00B052B2">
        <w:t xml:space="preserve"> </w:t>
      </w:r>
    </w:p>
    <w:p w14:paraId="2D8B968F" w14:textId="2848DF44" w:rsidR="000A0113" w:rsidRDefault="000A0113" w:rsidP="000A0113">
      <w:pPr>
        <w:pStyle w:val="Paragraphedeliste"/>
      </w:pPr>
      <w:r>
        <w:t>$CHK,I2C</w:t>
      </w:r>
      <w:r w:rsidR="00082690" w:rsidRPr="00DB52AA">
        <w:rPr>
          <w:i/>
        </w:rPr>
        <w:t>&lt;CR&gt;&lt;LF&gt;</w:t>
      </w:r>
      <w:r w:rsidR="00925A70">
        <w:tab/>
      </w:r>
      <w:r w:rsidR="00925A70">
        <w:tab/>
        <w:t>/* Init I2C first */</w:t>
      </w:r>
    </w:p>
    <w:p w14:paraId="5F1BC364" w14:textId="0EA9F8DE" w:rsidR="000A0113" w:rsidRDefault="000A0113" w:rsidP="000A0113">
      <w:pPr>
        <w:pStyle w:val="Paragraphedeliste"/>
      </w:pPr>
      <w:r>
        <w:t>$ACK,I2C+1</w:t>
      </w:r>
      <w:r w:rsidR="00082690" w:rsidRPr="00DB52AA">
        <w:rPr>
          <w:i/>
        </w:rPr>
        <w:t>&lt;CR&gt;&lt;LF&gt;</w:t>
      </w:r>
    </w:p>
    <w:p w14:paraId="4723AC31" w14:textId="56720655" w:rsidR="000A0113" w:rsidRDefault="000A0113" w:rsidP="000A0113">
      <w:pPr>
        <w:pStyle w:val="Paragraphedeliste"/>
      </w:pPr>
      <w:r>
        <w:t>$RSL,I2C+1</w:t>
      </w:r>
      <w:r w:rsidR="00082690" w:rsidRPr="00DB52AA">
        <w:rPr>
          <w:i/>
        </w:rPr>
        <w:t>&lt;CR&gt;&lt;LF&gt;</w:t>
      </w:r>
    </w:p>
    <w:p w14:paraId="3E91BDF9" w14:textId="6F69D427" w:rsidR="000A0113" w:rsidRDefault="000A0113" w:rsidP="000A0113">
      <w:pPr>
        <w:pStyle w:val="Paragraphedeliste"/>
      </w:pPr>
      <w:r>
        <w:t>$CHK,CFG,MAX,c</w:t>
      </w:r>
      <w:r w:rsidR="00082690" w:rsidRPr="00DB52AA">
        <w:rPr>
          <w:i/>
        </w:rPr>
        <w:t>&lt;CR&gt;&lt;LF&gt;</w:t>
      </w:r>
      <w:r w:rsidR="00E93C0C">
        <w:tab/>
        <w:t>/*</w:t>
      </w:r>
      <w:r w:rsidR="00494FAB">
        <w:t xml:space="preserve"> </w:t>
      </w:r>
      <w:r w:rsidR="004D472F">
        <w:t xml:space="preserve">Set </w:t>
      </w:r>
      <w:r w:rsidR="00494FAB">
        <w:t>context</w:t>
      </w:r>
      <w:r w:rsidR="00E93C0C">
        <w:t xml:space="preserve"> */</w:t>
      </w:r>
    </w:p>
    <w:p w14:paraId="7831E20E" w14:textId="49FCBDE0" w:rsidR="000A0113" w:rsidRDefault="000A0113" w:rsidP="000A0113">
      <w:pPr>
        <w:pStyle w:val="Paragraphedeliste"/>
      </w:pPr>
      <w:r>
        <w:t>$ACK,CFG+1</w:t>
      </w:r>
      <w:r w:rsidR="00082690" w:rsidRPr="00DB52AA">
        <w:rPr>
          <w:i/>
        </w:rPr>
        <w:t>&lt;CR&gt;&lt;LF&gt;</w:t>
      </w:r>
    </w:p>
    <w:p w14:paraId="2CBA22CE" w14:textId="000D0ED3" w:rsidR="000A0113" w:rsidRDefault="000A0113" w:rsidP="000A0113">
      <w:pPr>
        <w:pStyle w:val="Paragraphedeliste"/>
      </w:pPr>
      <w:r>
        <w:t>$RSL,CFG,MAX+1</w:t>
      </w:r>
      <w:r w:rsidR="00082690" w:rsidRPr="00DB52AA">
        <w:rPr>
          <w:i/>
        </w:rPr>
        <w:t>&lt;CR&gt;&lt;LF&gt;</w:t>
      </w:r>
    </w:p>
    <w:p w14:paraId="7BD60C14" w14:textId="7F3EDD04" w:rsidR="000A0113" w:rsidRDefault="000A0113" w:rsidP="000A0113">
      <w:pPr>
        <w:pStyle w:val="Paragraphedeliste"/>
      </w:pPr>
      <w:r>
        <w:t>$CHK,CFG,MAX,</w:t>
      </w:r>
      <w:r w:rsidR="00D8025E">
        <w:t>i</w:t>
      </w:r>
      <w:r w:rsidR="00082690" w:rsidRPr="00DB52AA">
        <w:rPr>
          <w:i/>
        </w:rPr>
        <w:t>&lt;CR&gt;&lt;LF&gt;</w:t>
      </w:r>
      <w:r w:rsidR="00537146">
        <w:tab/>
        <w:t xml:space="preserve">/* Init </w:t>
      </w:r>
      <w:r w:rsidR="00532D71">
        <w:t>max</w:t>
      </w:r>
      <w:r w:rsidR="003A288C">
        <w:t>17205</w:t>
      </w:r>
      <w:r w:rsidR="00532D71">
        <w:t xml:space="preserve"> </w:t>
      </w:r>
      <w:r w:rsidR="00537146">
        <w:t>*/</w:t>
      </w:r>
    </w:p>
    <w:p w14:paraId="5D9A53E6" w14:textId="2C413EEF" w:rsidR="000A0113" w:rsidRDefault="000A0113" w:rsidP="000A0113">
      <w:pPr>
        <w:pStyle w:val="Paragraphedeliste"/>
      </w:pPr>
      <w:r>
        <w:t>$ACK,CFG+1</w:t>
      </w:r>
      <w:r w:rsidR="00082690" w:rsidRPr="00DB52AA">
        <w:rPr>
          <w:i/>
        </w:rPr>
        <w:t>&lt;CR&gt;&lt;LF&gt;</w:t>
      </w:r>
    </w:p>
    <w:p w14:paraId="0491897B" w14:textId="5E1817BB" w:rsidR="000A0113" w:rsidRDefault="000A0113" w:rsidP="000A0113">
      <w:pPr>
        <w:pStyle w:val="Paragraphedeliste"/>
      </w:pPr>
      <w:r>
        <w:t>$RSL,CFG,MAX+1</w:t>
      </w:r>
      <w:r w:rsidR="00082690" w:rsidRPr="00DB52AA">
        <w:rPr>
          <w:i/>
        </w:rPr>
        <w:t>&lt;CR&gt;&lt;LF&gt;</w:t>
      </w:r>
    </w:p>
    <w:p w14:paraId="5E53EEE0" w14:textId="5D533E71" w:rsidR="000A0113" w:rsidRDefault="000A0113" w:rsidP="000A0113">
      <w:pPr>
        <w:pStyle w:val="Paragraphedeliste"/>
      </w:pPr>
      <w:r>
        <w:t>$CHK,CFG,MAX,V</w:t>
      </w:r>
      <w:r w:rsidR="00082690" w:rsidRPr="00DB52AA">
        <w:rPr>
          <w:i/>
        </w:rPr>
        <w:t>&lt;CR&gt;&lt;LF&gt;</w:t>
      </w:r>
      <w:r w:rsidR="00ED190E">
        <w:tab/>
        <w:t>/*</w:t>
      </w:r>
      <w:r w:rsidR="00DF32ED">
        <w:t xml:space="preserve"> </w:t>
      </w:r>
      <w:r w:rsidR="00ED190E">
        <w:t>Get voltage</w:t>
      </w:r>
      <w:r w:rsidR="008F7B9D">
        <w:t xml:space="preserve"> in mV</w:t>
      </w:r>
      <w:r w:rsidR="00DF32ED">
        <w:t xml:space="preserve"> </w:t>
      </w:r>
      <w:r w:rsidR="006952FB">
        <w:t>(cell1,cell2,cell3,cell4,cellX,Vbatt</w:t>
      </w:r>
      <w:r w:rsidR="00DF32ED">
        <w:t xml:space="preserve"> </w:t>
      </w:r>
      <w:r w:rsidR="00ED190E">
        <w:t>*/</w:t>
      </w:r>
    </w:p>
    <w:p w14:paraId="54FFF43F" w14:textId="5D8F6943" w:rsidR="000A0113" w:rsidRDefault="000A0113" w:rsidP="000A0113">
      <w:pPr>
        <w:pStyle w:val="Paragraphedeliste"/>
      </w:pPr>
      <w:r>
        <w:t>$ACK,CFG+1</w:t>
      </w:r>
      <w:r w:rsidR="00082690" w:rsidRPr="00DB52AA">
        <w:rPr>
          <w:i/>
        </w:rPr>
        <w:t>&lt;CR&gt;&lt;LF&gt;</w:t>
      </w:r>
    </w:p>
    <w:p w14:paraId="7A49EBCD" w14:textId="61C624FA" w:rsidR="000A0113" w:rsidRDefault="000A0113" w:rsidP="000A0113">
      <w:pPr>
        <w:pStyle w:val="Paragraphedeliste"/>
      </w:pPr>
      <w:r>
        <w:t>$RSL,CFG,MAX+1,3523,3571,1320,0,0,8380</w:t>
      </w:r>
      <w:r w:rsidR="00082690" w:rsidRPr="00DB52AA">
        <w:rPr>
          <w:i/>
        </w:rPr>
        <w:t>&lt;CR&gt;&lt;LF&gt;</w:t>
      </w:r>
    </w:p>
    <w:p w14:paraId="00E80C4A" w14:textId="09856B68" w:rsidR="000A0113" w:rsidRDefault="000A0113" w:rsidP="000A0113">
      <w:pPr>
        <w:pStyle w:val="Paragraphedeliste"/>
      </w:pPr>
      <w:r>
        <w:t>$RSL,CFG,MAX+1</w:t>
      </w:r>
      <w:r w:rsidR="00082690" w:rsidRPr="00DB52AA">
        <w:rPr>
          <w:i/>
        </w:rPr>
        <w:t>&lt;CR&gt;&lt;LF&gt;</w:t>
      </w:r>
    </w:p>
    <w:p w14:paraId="612C2D40" w14:textId="5E762D6D" w:rsidR="000A0113" w:rsidRDefault="000A0113" w:rsidP="000A0113">
      <w:pPr>
        <w:pStyle w:val="Paragraphedeliste"/>
      </w:pPr>
      <w:r>
        <w:t>$CHK,CFG,MAX,I</w:t>
      </w:r>
      <w:r w:rsidR="00082690" w:rsidRPr="00DB52AA">
        <w:rPr>
          <w:i/>
        </w:rPr>
        <w:t>&lt;CR&gt;&lt;LF&gt;</w:t>
      </w:r>
      <w:r w:rsidR="008F7B9D">
        <w:tab/>
        <w:t xml:space="preserve">/* </w:t>
      </w:r>
      <w:r w:rsidR="00224B36">
        <w:t xml:space="preserve">Get current in </w:t>
      </w:r>
      <w:r w:rsidR="00575F2C">
        <w:t>µ</w:t>
      </w:r>
      <w:r w:rsidR="00224B36">
        <w:t>A</w:t>
      </w:r>
      <w:r w:rsidR="006A7938">
        <w:t xml:space="preserve"> </w:t>
      </w:r>
      <w:r w:rsidR="008F7B9D">
        <w:t>*/</w:t>
      </w:r>
    </w:p>
    <w:p w14:paraId="76D0DD32" w14:textId="76B994B9" w:rsidR="000A0113" w:rsidRDefault="000A0113" w:rsidP="000A0113">
      <w:pPr>
        <w:pStyle w:val="Paragraphedeliste"/>
      </w:pPr>
      <w:r>
        <w:t>$ACK,CFG+1</w:t>
      </w:r>
      <w:r w:rsidR="00082690" w:rsidRPr="00DB52AA">
        <w:rPr>
          <w:i/>
        </w:rPr>
        <w:t>&lt;CR&gt;&lt;LF&gt;</w:t>
      </w:r>
    </w:p>
    <w:p w14:paraId="45C2B083" w14:textId="488B6D26" w:rsidR="000A0113" w:rsidRDefault="000A0113" w:rsidP="000A0113">
      <w:pPr>
        <w:pStyle w:val="Paragraphedeliste"/>
      </w:pPr>
      <w:r>
        <w:t>$RSL,CFG,MAX+1,1633</w:t>
      </w:r>
      <w:r w:rsidR="00082690" w:rsidRPr="00DB52AA">
        <w:rPr>
          <w:i/>
        </w:rPr>
        <w:t>&lt;CR&gt;&lt;LF&gt;</w:t>
      </w:r>
    </w:p>
    <w:p w14:paraId="3A576BD4" w14:textId="27E73308" w:rsidR="0037041C" w:rsidRDefault="000A0113" w:rsidP="000A0113">
      <w:pPr>
        <w:pStyle w:val="Paragraphedeliste"/>
      </w:pPr>
      <w:r>
        <w:t>$RSL,CFG,MAX+1</w:t>
      </w:r>
      <w:r w:rsidR="00082690" w:rsidRPr="00DB52AA">
        <w:rPr>
          <w:i/>
        </w:rPr>
        <w:t>&lt;CR&gt;&lt;LF&gt;</w:t>
      </w:r>
    </w:p>
    <w:p w14:paraId="7882F45D" w14:textId="52E58CDE" w:rsidR="00C16486" w:rsidRDefault="00C16486" w:rsidP="000A0113">
      <w:pPr>
        <w:pStyle w:val="Paragraphedeliste"/>
      </w:pPr>
    </w:p>
    <w:p w14:paraId="58F93BE7" w14:textId="3984DB8D" w:rsidR="00C16486" w:rsidRDefault="00C16486" w:rsidP="00C16486">
      <w:pPr>
        <w:pStyle w:val="Titre3"/>
        <w:rPr>
          <w:rFonts w:ascii="Roboto Light" w:hAnsi="Roboto Light"/>
          <w:b/>
          <w:sz w:val="22"/>
          <w:szCs w:val="22"/>
        </w:rPr>
      </w:pPr>
      <w:r w:rsidRPr="007D7885">
        <w:rPr>
          <w:rFonts w:ascii="Roboto Light" w:hAnsi="Roboto Light"/>
          <w:b/>
          <w:sz w:val="22"/>
          <w:szCs w:val="22"/>
        </w:rPr>
        <w:t xml:space="preserve">Command Type </w:t>
      </w:r>
      <w:r w:rsidR="008E3983">
        <w:rPr>
          <w:rFonts w:ascii="Roboto Light" w:hAnsi="Roboto Light"/>
          <w:b/>
          <w:sz w:val="22"/>
          <w:szCs w:val="22"/>
        </w:rPr>
        <w:t>NFC</w:t>
      </w:r>
      <w:r w:rsidRPr="00D96BB0">
        <w:rPr>
          <w:rFonts w:ascii="Roboto Light" w:hAnsi="Roboto Light"/>
          <w:b/>
          <w:sz w:val="22"/>
          <w:szCs w:val="22"/>
        </w:rPr>
        <w:t xml:space="preserve"> </w:t>
      </w:r>
    </w:p>
    <w:p w14:paraId="6C7C0447" w14:textId="7D4C1F42" w:rsidR="00C16486" w:rsidRDefault="00C16486" w:rsidP="00C16486">
      <w:pPr>
        <w:ind w:left="708"/>
      </w:pPr>
      <w:r>
        <w:t xml:space="preserve">Command to </w:t>
      </w:r>
      <w:r w:rsidR="008E3983">
        <w:t>test the NFC (ST25DV sensor</w:t>
      </w:r>
      <w:r w:rsidR="00275D25">
        <w:t xml:space="preserve">. </w:t>
      </w:r>
      <w:r w:rsidR="00425995" w:rsidRPr="00425995">
        <w:t>The user has 10 seconds to approach an NFC reader close to the tag and generate the interrupt.</w:t>
      </w:r>
      <w:r w:rsidR="005C5B6B" w:rsidRPr="005C5B6B">
        <w:t xml:space="preserve"> The first 0/1 corresponds to the ST25DV test result</w:t>
      </w:r>
      <w:r w:rsidR="004B2E88">
        <w:t xml:space="preserve"> </w:t>
      </w:r>
      <w:r w:rsidR="005C5B6B" w:rsidRPr="005C5B6B">
        <w:t>and the second to the interruption test.</w:t>
      </w:r>
    </w:p>
    <w:p w14:paraId="467F879F" w14:textId="77777777" w:rsidR="00B85138" w:rsidRDefault="0030361C" w:rsidP="00B85138">
      <w:r>
        <w:t>Example:</w:t>
      </w:r>
    </w:p>
    <w:p w14:paraId="13737AC1" w14:textId="7BE3FDFB" w:rsidR="0030361C" w:rsidRPr="00E771DE" w:rsidRDefault="00B85138" w:rsidP="00E771DE">
      <w:r w:rsidRPr="00B85138">
        <w:rPr>
          <w:lang w:val="en-GB"/>
        </w:rPr>
        <w:t>$CHK,I2C</w:t>
      </w:r>
      <w:r>
        <w:br/>
      </w:r>
      <w:r w:rsidRPr="00B85138">
        <w:rPr>
          <w:lang w:val="en-GB"/>
        </w:rPr>
        <w:t>$ACK,I2C+1</w:t>
      </w:r>
      <w:r>
        <w:br/>
      </w:r>
      <w:r w:rsidRPr="00B85138">
        <w:rPr>
          <w:lang w:val="en-GB"/>
        </w:rPr>
        <w:t>$RSL,I2C+1</w:t>
      </w:r>
      <w:r>
        <w:br/>
      </w:r>
      <w:r w:rsidR="00E771DE" w:rsidRPr="00E771DE">
        <w:rPr>
          <w:lang w:val="en-GB"/>
        </w:rPr>
        <w:t>$CHK,NFC</w:t>
      </w:r>
      <w:r w:rsidR="00082690" w:rsidRPr="00DB52AA">
        <w:rPr>
          <w:i/>
        </w:rPr>
        <w:t>&lt;CR&gt;&lt;LF&gt;</w:t>
      </w:r>
      <w:r w:rsidR="00E771DE">
        <w:br/>
      </w:r>
      <w:r w:rsidR="00E771DE" w:rsidRPr="00E771DE">
        <w:rPr>
          <w:lang w:val="en-GB"/>
        </w:rPr>
        <w:t>$ACK,NFC+1</w:t>
      </w:r>
      <w:r w:rsidR="00082690" w:rsidRPr="00DB52AA">
        <w:rPr>
          <w:i/>
        </w:rPr>
        <w:t>&lt;CR&gt;&lt;LF&gt;</w:t>
      </w:r>
      <w:r w:rsidR="00E771DE">
        <w:br/>
      </w:r>
      <w:r w:rsidR="00E771DE" w:rsidRPr="00E771DE">
        <w:rPr>
          <w:lang w:val="en-GB"/>
        </w:rPr>
        <w:t>$RSL,NFC+1,1</w:t>
      </w:r>
      <w:r w:rsidR="00082690" w:rsidRPr="00DB52AA">
        <w:rPr>
          <w:i/>
        </w:rPr>
        <w:t>&lt;CR&gt;&lt;LF&gt;</w:t>
      </w:r>
    </w:p>
    <w:sectPr w:rsidR="0030361C" w:rsidRPr="00E771DE" w:rsidSect="000638D7">
      <w:headerReference w:type="default" r:id="rId9"/>
      <w:footerReference w:type="default" r:id="rId10"/>
      <w:footerReference w:type="first" r:id="rId11"/>
      <w:pgSz w:w="11906" w:h="16838" w:code="9"/>
      <w:pgMar w:top="1123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177C6" w14:textId="77777777" w:rsidR="00714359" w:rsidRDefault="00714359" w:rsidP="0091055F">
      <w:pPr>
        <w:spacing w:after="0" w:line="240" w:lineRule="auto"/>
      </w:pPr>
      <w:r>
        <w:separator/>
      </w:r>
    </w:p>
  </w:endnote>
  <w:endnote w:type="continuationSeparator" w:id="0">
    <w:p w14:paraId="0168C565" w14:textId="77777777" w:rsidR="00714359" w:rsidRDefault="00714359" w:rsidP="009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D5DD8" w14:textId="77777777" w:rsidR="00CB028C" w:rsidRPr="0091055F" w:rsidRDefault="00CB028C">
    <w:pPr>
      <w:pStyle w:val="Pieddepage"/>
      <w:rPr>
        <w:sz w:val="18"/>
      </w:rPr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8359"/>
      <w:gridCol w:w="701"/>
    </w:tblGrid>
    <w:tr w:rsidR="00CB028C" w14:paraId="17A64309" w14:textId="77777777" w:rsidTr="000638D7">
      <w:tc>
        <w:tcPr>
          <w:tcW w:w="8359" w:type="dxa"/>
          <w:tcBorders>
            <w:top w:val="single" w:sz="8" w:space="0" w:color="004B87"/>
            <w:left w:val="nil"/>
            <w:bottom w:val="nil"/>
            <w:right w:val="nil"/>
          </w:tcBorders>
        </w:tcPr>
        <w:p w14:paraId="7B45D984" w14:textId="7DF36574" w:rsidR="00CB028C" w:rsidRDefault="00CB028C">
          <w:pPr>
            <w:pStyle w:val="Pieddepage"/>
            <w:rPr>
              <w:sz w:val="18"/>
            </w:rPr>
          </w:pPr>
          <w:r w:rsidRPr="0091055F">
            <w:rPr>
              <w:sz w:val="18"/>
            </w:rPr>
            <w:t>Copyright © 201</w:t>
          </w:r>
          <w:r>
            <w:rPr>
              <w:sz w:val="18"/>
            </w:rPr>
            <w:t>9</w:t>
          </w:r>
          <w:r w:rsidRPr="0091055F">
            <w:rPr>
              <w:sz w:val="18"/>
            </w:rPr>
            <w:t xml:space="preserve"> EXOTIC SYSTEMS SAS</w:t>
          </w:r>
          <w:r>
            <w:rPr>
              <w:sz w:val="18"/>
            </w:rPr>
            <w:tab/>
          </w:r>
          <w:r>
            <w:rPr>
              <w:sz w:val="18"/>
            </w:rPr>
            <w:tab/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TIME \@ "dd/MM/yyyy" </w:instrText>
          </w:r>
          <w:r>
            <w:rPr>
              <w:sz w:val="18"/>
            </w:rPr>
            <w:fldChar w:fldCharType="separate"/>
          </w:r>
          <w:r w:rsidR="00D8025E">
            <w:rPr>
              <w:noProof/>
              <w:sz w:val="18"/>
            </w:rPr>
            <w:t>22/06/2020</w:t>
          </w:r>
          <w:r>
            <w:rPr>
              <w:sz w:val="18"/>
            </w:rPr>
            <w:fldChar w:fldCharType="end"/>
          </w:r>
        </w:p>
      </w:tc>
      <w:tc>
        <w:tcPr>
          <w:tcW w:w="701" w:type="dxa"/>
          <w:tcBorders>
            <w:top w:val="single" w:sz="8" w:space="0" w:color="004B87"/>
            <w:left w:val="nil"/>
            <w:right w:val="nil"/>
          </w:tcBorders>
          <w:shd w:val="clear" w:color="auto" w:fill="004B87"/>
        </w:tcPr>
        <w:p w14:paraId="41B6AA0B" w14:textId="77777777" w:rsidR="00CB028C" w:rsidRPr="0091055F" w:rsidRDefault="00CB028C">
          <w:pPr>
            <w:pStyle w:val="Pieddepage"/>
            <w:rPr>
              <w:color w:val="FFFFFF" w:themeColor="background1"/>
              <w:sz w:val="18"/>
            </w:rPr>
          </w:pPr>
          <w:r>
            <w:rPr>
              <w:color w:val="FFFFFF" w:themeColor="background1"/>
              <w:sz w:val="18"/>
            </w:rPr>
            <w:fldChar w:fldCharType="begin"/>
          </w:r>
          <w:r>
            <w:rPr>
              <w:color w:val="FFFFFF" w:themeColor="background1"/>
              <w:sz w:val="18"/>
            </w:rPr>
            <w:instrText xml:space="preserve"> PAGE   \* MERGEFORMAT </w:instrText>
          </w:r>
          <w:r>
            <w:rPr>
              <w:color w:val="FFFFFF" w:themeColor="background1"/>
              <w:sz w:val="18"/>
            </w:rPr>
            <w:fldChar w:fldCharType="separate"/>
          </w:r>
          <w:r>
            <w:rPr>
              <w:noProof/>
              <w:color w:val="FFFFFF" w:themeColor="background1"/>
              <w:sz w:val="18"/>
            </w:rPr>
            <w:t>2</w:t>
          </w:r>
          <w:r>
            <w:rPr>
              <w:color w:val="FFFFFF" w:themeColor="background1"/>
              <w:sz w:val="18"/>
            </w:rPr>
            <w:fldChar w:fldCharType="end"/>
          </w:r>
          <w:r>
            <w:rPr>
              <w:color w:val="FFFFFF" w:themeColor="background1"/>
              <w:sz w:val="18"/>
            </w:rPr>
            <w:t xml:space="preserve"> / </w:t>
          </w:r>
          <w:r>
            <w:rPr>
              <w:color w:val="FFFFFF" w:themeColor="background1"/>
              <w:sz w:val="18"/>
            </w:rPr>
            <w:fldChar w:fldCharType="begin"/>
          </w:r>
          <w:r>
            <w:rPr>
              <w:color w:val="FFFFFF" w:themeColor="background1"/>
              <w:sz w:val="18"/>
            </w:rPr>
            <w:instrText xml:space="preserve"> NUMPAGES   \* MERGEFORMAT </w:instrText>
          </w:r>
          <w:r>
            <w:rPr>
              <w:color w:val="FFFFFF" w:themeColor="background1"/>
              <w:sz w:val="18"/>
            </w:rPr>
            <w:fldChar w:fldCharType="separate"/>
          </w:r>
          <w:r>
            <w:rPr>
              <w:noProof/>
              <w:color w:val="FFFFFF" w:themeColor="background1"/>
              <w:sz w:val="18"/>
            </w:rPr>
            <w:t>3</w:t>
          </w:r>
          <w:r>
            <w:rPr>
              <w:color w:val="FFFFFF" w:themeColor="background1"/>
              <w:sz w:val="18"/>
            </w:rPr>
            <w:fldChar w:fldCharType="end"/>
          </w:r>
        </w:p>
      </w:tc>
    </w:tr>
  </w:tbl>
  <w:p w14:paraId="60667E58" w14:textId="77777777" w:rsidR="00CB028C" w:rsidRPr="0091055F" w:rsidRDefault="00CB028C">
    <w:pPr>
      <w:pStyle w:val="Pieddepage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2B806" w14:textId="77777777" w:rsidR="00CB028C" w:rsidRDefault="00CB028C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ES-YR-19-XXXA -Template.docx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4566A" w14:textId="77777777" w:rsidR="00714359" w:rsidRDefault="00714359" w:rsidP="0091055F">
      <w:pPr>
        <w:spacing w:after="0" w:line="240" w:lineRule="auto"/>
      </w:pPr>
      <w:r>
        <w:separator/>
      </w:r>
    </w:p>
  </w:footnote>
  <w:footnote w:type="continuationSeparator" w:id="0">
    <w:p w14:paraId="6B0678A3" w14:textId="77777777" w:rsidR="00714359" w:rsidRDefault="00714359" w:rsidP="0091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79F8F" w14:textId="77777777" w:rsidR="00CB028C" w:rsidRDefault="00CB028C" w:rsidP="000638D7">
    <w:pPr>
      <w:pStyle w:val="En-tte"/>
      <w:pBdr>
        <w:bottom w:val="single" w:sz="8" w:space="1" w:color="004B87"/>
      </w:pBd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7E0758C3" wp14:editId="7AE52C8B">
          <wp:simplePos x="0" y="0"/>
          <wp:positionH relativeFrom="column">
            <wp:posOffset>-49275</wp:posOffset>
          </wp:positionH>
          <wp:positionV relativeFrom="paragraph">
            <wp:posOffset>-163669</wp:posOffset>
          </wp:positionV>
          <wp:extent cx="742315" cy="424180"/>
          <wp:effectExtent l="0" t="0" r="635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exoticsystems_quarter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315" cy="424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ES-YR-19-XXXA -Template.docx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35467"/>
    <w:multiLevelType w:val="hybridMultilevel"/>
    <w:tmpl w:val="9AD0AA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F2D60"/>
    <w:multiLevelType w:val="hybridMultilevel"/>
    <w:tmpl w:val="4D66B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9461A"/>
    <w:multiLevelType w:val="multilevel"/>
    <w:tmpl w:val="BB5C6E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013A03"/>
    <w:multiLevelType w:val="hybridMultilevel"/>
    <w:tmpl w:val="B860EB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17B51"/>
    <w:multiLevelType w:val="hybridMultilevel"/>
    <w:tmpl w:val="4D66B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01EDF"/>
    <w:multiLevelType w:val="hybridMultilevel"/>
    <w:tmpl w:val="C3D8B46C"/>
    <w:lvl w:ilvl="0" w:tplc="8CF86F9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64A83"/>
    <w:multiLevelType w:val="hybridMultilevel"/>
    <w:tmpl w:val="8AB47BB2"/>
    <w:lvl w:ilvl="0" w:tplc="41AE0510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D7725"/>
    <w:multiLevelType w:val="hybridMultilevel"/>
    <w:tmpl w:val="5F1C4B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B25BD"/>
    <w:multiLevelType w:val="hybridMultilevel"/>
    <w:tmpl w:val="3CC016E6"/>
    <w:lvl w:ilvl="0" w:tplc="3B6267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ABC52D1"/>
    <w:multiLevelType w:val="hybridMultilevel"/>
    <w:tmpl w:val="A5E6D1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37"/>
    <w:rsid w:val="00041D44"/>
    <w:rsid w:val="000638D7"/>
    <w:rsid w:val="000644B8"/>
    <w:rsid w:val="000732BD"/>
    <w:rsid w:val="00074733"/>
    <w:rsid w:val="00077306"/>
    <w:rsid w:val="00082690"/>
    <w:rsid w:val="00082DD1"/>
    <w:rsid w:val="00092F26"/>
    <w:rsid w:val="000A0113"/>
    <w:rsid w:val="000B73A8"/>
    <w:rsid w:val="000C6932"/>
    <w:rsid w:val="000D4C5E"/>
    <w:rsid w:val="000E4DC4"/>
    <w:rsid w:val="000E54D0"/>
    <w:rsid w:val="001029AC"/>
    <w:rsid w:val="00107DE3"/>
    <w:rsid w:val="001130A6"/>
    <w:rsid w:val="0013439E"/>
    <w:rsid w:val="00135A71"/>
    <w:rsid w:val="0014703B"/>
    <w:rsid w:val="0016027F"/>
    <w:rsid w:val="00165E28"/>
    <w:rsid w:val="00172329"/>
    <w:rsid w:val="001A2074"/>
    <w:rsid w:val="001D05C3"/>
    <w:rsid w:val="001F0BF0"/>
    <w:rsid w:val="0020750A"/>
    <w:rsid w:val="002116EA"/>
    <w:rsid w:val="00211D16"/>
    <w:rsid w:val="002228D2"/>
    <w:rsid w:val="00224B36"/>
    <w:rsid w:val="00224F4F"/>
    <w:rsid w:val="00235432"/>
    <w:rsid w:val="002365C9"/>
    <w:rsid w:val="00275D25"/>
    <w:rsid w:val="002817B5"/>
    <w:rsid w:val="002903FE"/>
    <w:rsid w:val="002B68E5"/>
    <w:rsid w:val="002D31E6"/>
    <w:rsid w:val="002E3A81"/>
    <w:rsid w:val="002F234D"/>
    <w:rsid w:val="0030361C"/>
    <w:rsid w:val="00353396"/>
    <w:rsid w:val="0037041C"/>
    <w:rsid w:val="00382DD8"/>
    <w:rsid w:val="003A288C"/>
    <w:rsid w:val="003A5691"/>
    <w:rsid w:val="003B5D37"/>
    <w:rsid w:val="003C38BC"/>
    <w:rsid w:val="003C7661"/>
    <w:rsid w:val="003F18E9"/>
    <w:rsid w:val="003F7D94"/>
    <w:rsid w:val="00402CFF"/>
    <w:rsid w:val="00404AF5"/>
    <w:rsid w:val="00411217"/>
    <w:rsid w:val="00420909"/>
    <w:rsid w:val="00422560"/>
    <w:rsid w:val="00425995"/>
    <w:rsid w:val="00433478"/>
    <w:rsid w:val="00437A5F"/>
    <w:rsid w:val="004400BB"/>
    <w:rsid w:val="00441011"/>
    <w:rsid w:val="0048469C"/>
    <w:rsid w:val="004849AE"/>
    <w:rsid w:val="00494FAB"/>
    <w:rsid w:val="004A202C"/>
    <w:rsid w:val="004B2B65"/>
    <w:rsid w:val="004B2E88"/>
    <w:rsid w:val="004C048A"/>
    <w:rsid w:val="004D472F"/>
    <w:rsid w:val="004E2928"/>
    <w:rsid w:val="00516041"/>
    <w:rsid w:val="00532D71"/>
    <w:rsid w:val="00537146"/>
    <w:rsid w:val="005470D9"/>
    <w:rsid w:val="00557E84"/>
    <w:rsid w:val="0056416E"/>
    <w:rsid w:val="00566D8D"/>
    <w:rsid w:val="00575F2C"/>
    <w:rsid w:val="005767B2"/>
    <w:rsid w:val="0059355C"/>
    <w:rsid w:val="005C0199"/>
    <w:rsid w:val="005C5B6B"/>
    <w:rsid w:val="005F4C2F"/>
    <w:rsid w:val="006263B5"/>
    <w:rsid w:val="00632EFD"/>
    <w:rsid w:val="00641080"/>
    <w:rsid w:val="00642EDF"/>
    <w:rsid w:val="00652A35"/>
    <w:rsid w:val="006572A3"/>
    <w:rsid w:val="00673259"/>
    <w:rsid w:val="00690042"/>
    <w:rsid w:val="006952FB"/>
    <w:rsid w:val="006A7938"/>
    <w:rsid w:val="006E3957"/>
    <w:rsid w:val="006E6CB1"/>
    <w:rsid w:val="006F5CC9"/>
    <w:rsid w:val="007067A2"/>
    <w:rsid w:val="00714359"/>
    <w:rsid w:val="0072606F"/>
    <w:rsid w:val="0072755F"/>
    <w:rsid w:val="00747CDA"/>
    <w:rsid w:val="007652CB"/>
    <w:rsid w:val="007777BF"/>
    <w:rsid w:val="00785431"/>
    <w:rsid w:val="0078572D"/>
    <w:rsid w:val="007A1892"/>
    <w:rsid w:val="007C53B2"/>
    <w:rsid w:val="007D7885"/>
    <w:rsid w:val="007E0E4A"/>
    <w:rsid w:val="007E18D6"/>
    <w:rsid w:val="007E693A"/>
    <w:rsid w:val="00826CE1"/>
    <w:rsid w:val="00832A8C"/>
    <w:rsid w:val="00843871"/>
    <w:rsid w:val="008C4D45"/>
    <w:rsid w:val="008E0D92"/>
    <w:rsid w:val="008E3983"/>
    <w:rsid w:val="008F092E"/>
    <w:rsid w:val="008F7B9D"/>
    <w:rsid w:val="0091055F"/>
    <w:rsid w:val="00913C2B"/>
    <w:rsid w:val="0091626F"/>
    <w:rsid w:val="00924584"/>
    <w:rsid w:val="00925A70"/>
    <w:rsid w:val="00927EC3"/>
    <w:rsid w:val="00934E72"/>
    <w:rsid w:val="00945165"/>
    <w:rsid w:val="00953A28"/>
    <w:rsid w:val="00981C7C"/>
    <w:rsid w:val="009B57F9"/>
    <w:rsid w:val="009B6010"/>
    <w:rsid w:val="009D12D0"/>
    <w:rsid w:val="00A02E9B"/>
    <w:rsid w:val="00A1427F"/>
    <w:rsid w:val="00A31791"/>
    <w:rsid w:val="00A34DF4"/>
    <w:rsid w:val="00A353CF"/>
    <w:rsid w:val="00A52B5A"/>
    <w:rsid w:val="00A60533"/>
    <w:rsid w:val="00A76295"/>
    <w:rsid w:val="00AA625F"/>
    <w:rsid w:val="00AB32DA"/>
    <w:rsid w:val="00AC18DD"/>
    <w:rsid w:val="00AC26E9"/>
    <w:rsid w:val="00AD66E2"/>
    <w:rsid w:val="00AD7FFE"/>
    <w:rsid w:val="00AE6BC7"/>
    <w:rsid w:val="00B02201"/>
    <w:rsid w:val="00B052B2"/>
    <w:rsid w:val="00B06C43"/>
    <w:rsid w:val="00B23134"/>
    <w:rsid w:val="00B23217"/>
    <w:rsid w:val="00B23866"/>
    <w:rsid w:val="00B43EE2"/>
    <w:rsid w:val="00B44FDF"/>
    <w:rsid w:val="00B71E75"/>
    <w:rsid w:val="00B728FD"/>
    <w:rsid w:val="00B77D51"/>
    <w:rsid w:val="00B80A42"/>
    <w:rsid w:val="00B83460"/>
    <w:rsid w:val="00B85138"/>
    <w:rsid w:val="00BE20AD"/>
    <w:rsid w:val="00BE79EF"/>
    <w:rsid w:val="00BF5A58"/>
    <w:rsid w:val="00C015A3"/>
    <w:rsid w:val="00C07015"/>
    <w:rsid w:val="00C16486"/>
    <w:rsid w:val="00C30737"/>
    <w:rsid w:val="00C47553"/>
    <w:rsid w:val="00C506A1"/>
    <w:rsid w:val="00C5384B"/>
    <w:rsid w:val="00C73064"/>
    <w:rsid w:val="00C94041"/>
    <w:rsid w:val="00C96CB2"/>
    <w:rsid w:val="00CB028C"/>
    <w:rsid w:val="00CC49AA"/>
    <w:rsid w:val="00CD0718"/>
    <w:rsid w:val="00CD1D7E"/>
    <w:rsid w:val="00CD2A52"/>
    <w:rsid w:val="00CE6F94"/>
    <w:rsid w:val="00D00731"/>
    <w:rsid w:val="00D013B4"/>
    <w:rsid w:val="00D20374"/>
    <w:rsid w:val="00D238CD"/>
    <w:rsid w:val="00D27C1D"/>
    <w:rsid w:val="00D31AF9"/>
    <w:rsid w:val="00D327FE"/>
    <w:rsid w:val="00D33D83"/>
    <w:rsid w:val="00D45F4B"/>
    <w:rsid w:val="00D47D06"/>
    <w:rsid w:val="00D54F83"/>
    <w:rsid w:val="00D7582D"/>
    <w:rsid w:val="00D8025E"/>
    <w:rsid w:val="00D90E86"/>
    <w:rsid w:val="00D937DD"/>
    <w:rsid w:val="00D96BB0"/>
    <w:rsid w:val="00DB52AA"/>
    <w:rsid w:val="00DC3B49"/>
    <w:rsid w:val="00DC49F5"/>
    <w:rsid w:val="00DD1602"/>
    <w:rsid w:val="00DD5798"/>
    <w:rsid w:val="00DF32ED"/>
    <w:rsid w:val="00DF63B0"/>
    <w:rsid w:val="00E05B3A"/>
    <w:rsid w:val="00E12BE0"/>
    <w:rsid w:val="00E525AB"/>
    <w:rsid w:val="00E53E07"/>
    <w:rsid w:val="00E71250"/>
    <w:rsid w:val="00E771DE"/>
    <w:rsid w:val="00E93C0C"/>
    <w:rsid w:val="00E96138"/>
    <w:rsid w:val="00EA5D1D"/>
    <w:rsid w:val="00EB37D0"/>
    <w:rsid w:val="00ED1726"/>
    <w:rsid w:val="00ED190E"/>
    <w:rsid w:val="00F02036"/>
    <w:rsid w:val="00F26A65"/>
    <w:rsid w:val="00F33A50"/>
    <w:rsid w:val="00F57786"/>
    <w:rsid w:val="00F64105"/>
    <w:rsid w:val="00F67F6F"/>
    <w:rsid w:val="00F80225"/>
    <w:rsid w:val="00F84D43"/>
    <w:rsid w:val="00F93CBF"/>
    <w:rsid w:val="00FA1DA1"/>
    <w:rsid w:val="00FA59CA"/>
    <w:rsid w:val="00FB41CC"/>
    <w:rsid w:val="00FC0FAD"/>
    <w:rsid w:val="00FC390A"/>
    <w:rsid w:val="00FD1180"/>
    <w:rsid w:val="00FE329F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43C03"/>
  <w15:chartTrackingRefBased/>
  <w15:docId w15:val="{367436C8-441D-4A76-AB7D-99E972A5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5F"/>
    <w:rPr>
      <w:rFonts w:ascii="Roboto" w:hAnsi="Roboto"/>
      <w:color w:val="004B87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6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2EFD"/>
    <w:pPr>
      <w:keepNext/>
      <w:keepLines/>
      <w:spacing w:before="40" w:after="0"/>
      <w:ind w:left="792" w:hanging="432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4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629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6295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27FE"/>
    <w:pPr>
      <w:numPr>
        <w:ilvl w:val="1"/>
      </w:numPr>
    </w:pPr>
    <w:rPr>
      <w:rFonts w:eastAsiaTheme="minorEastAsia"/>
      <w:color w:val="64A70B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327FE"/>
    <w:rPr>
      <w:rFonts w:ascii="Roboto" w:eastAsiaTheme="minorEastAsia" w:hAnsi="Roboto"/>
      <w:color w:val="64A70B"/>
      <w:spacing w:val="15"/>
    </w:rPr>
  </w:style>
  <w:style w:type="paragraph" w:styleId="En-tte">
    <w:name w:val="header"/>
    <w:basedOn w:val="Normal"/>
    <w:link w:val="En-tteCar"/>
    <w:uiPriority w:val="99"/>
    <w:unhideWhenUsed/>
    <w:rsid w:val="00910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055F"/>
    <w:rPr>
      <w:rFonts w:ascii="Roboto" w:hAnsi="Roboto"/>
      <w:color w:val="004B87"/>
    </w:rPr>
  </w:style>
  <w:style w:type="paragraph" w:styleId="Pieddepage">
    <w:name w:val="footer"/>
    <w:basedOn w:val="Normal"/>
    <w:link w:val="PieddepageCar"/>
    <w:uiPriority w:val="99"/>
    <w:unhideWhenUsed/>
    <w:rsid w:val="00910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055F"/>
    <w:rPr>
      <w:rFonts w:ascii="Roboto" w:hAnsi="Roboto"/>
      <w:color w:val="004B87"/>
    </w:rPr>
  </w:style>
  <w:style w:type="table" w:styleId="Grilledutableau">
    <w:name w:val="Table Grid"/>
    <w:basedOn w:val="TableauNormal"/>
    <w:uiPriority w:val="39"/>
    <w:rsid w:val="00910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63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38D7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D45F4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32EFD"/>
    <w:rPr>
      <w:rFonts w:ascii="Roboto" w:eastAsiaTheme="majorEastAsia" w:hAnsi="Roboto" w:cstheme="majorBidi"/>
      <w:color w:val="2F5496" w:themeColor="accent1" w:themeShade="BF"/>
      <w:sz w:val="26"/>
      <w:szCs w:val="2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32EF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32EFD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32EFD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632EFD"/>
    <w:pPr>
      <w:spacing w:after="0"/>
    </w:pPr>
  </w:style>
  <w:style w:type="table" w:styleId="TableauGrille6Couleur-Accentuation5">
    <w:name w:val="Grid Table 6 Colorful Accent 5"/>
    <w:basedOn w:val="TableauNormal"/>
    <w:uiPriority w:val="51"/>
    <w:rsid w:val="00FD118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A142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CD0718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5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543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mib\AppData\Local\Microsoft\Windows\INetCache\Content.Outlook\85L9WR6Q\Dossier%20techniqu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6F26-032C-4A22-8B16-EC2815738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technique.dotx</Template>
  <TotalTime>171</TotalTime>
  <Pages>9</Pages>
  <Words>1149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Bernard</dc:creator>
  <cp:keywords/>
  <dc:description/>
  <cp:lastModifiedBy>Martin CORNU</cp:lastModifiedBy>
  <cp:revision>199</cp:revision>
  <dcterms:created xsi:type="dcterms:W3CDTF">2018-02-09T13:12:00Z</dcterms:created>
  <dcterms:modified xsi:type="dcterms:W3CDTF">2020-06-22T14:54:00Z</dcterms:modified>
</cp:coreProperties>
</file>